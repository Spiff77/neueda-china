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40C1E" w14:textId="08051753" w:rsidR="009D4BB0" w:rsidRPr="00267216" w:rsidRDefault="002D4697" w:rsidP="00267216">
      <w:pPr>
        <w:jc w:val="center"/>
        <w:rPr>
          <w:b/>
          <w:sz w:val="32"/>
          <w:szCs w:val="32"/>
        </w:rPr>
      </w:pPr>
      <w:r>
        <w:rPr>
          <w:b/>
          <w:sz w:val="32"/>
          <w:szCs w:val="32"/>
        </w:rPr>
        <w:t>Working with AJAX</w:t>
      </w:r>
    </w:p>
    <w:p w14:paraId="5931B7BC" w14:textId="77777777" w:rsidR="00D82097" w:rsidRDefault="00D82097" w:rsidP="009D4BB0">
      <w:pPr>
        <w:pStyle w:val="Heading1"/>
        <w:rPr>
          <w:rFonts w:ascii="Arial" w:hAnsi="Arial" w:cs="Arial"/>
        </w:rPr>
      </w:pPr>
    </w:p>
    <w:p w14:paraId="63628328" w14:textId="77777777" w:rsidR="009D4BB0" w:rsidRPr="00267216" w:rsidRDefault="0061475F" w:rsidP="00267216">
      <w:pPr>
        <w:rPr>
          <w:b/>
        </w:rPr>
      </w:pPr>
      <w:r w:rsidRPr="00267216">
        <w:rPr>
          <w:b/>
        </w:rPr>
        <w:t>Overview</w:t>
      </w:r>
    </w:p>
    <w:p w14:paraId="554E89E5" w14:textId="0E84281D" w:rsidR="00DB6026" w:rsidRPr="00267216" w:rsidRDefault="0061475F" w:rsidP="009D4BB0">
      <w:pPr>
        <w:rPr>
          <w:rFonts w:ascii="Times New Roman" w:hAnsi="Times New Roman"/>
        </w:rPr>
      </w:pPr>
      <w:r w:rsidRPr="00267216">
        <w:rPr>
          <w:rFonts w:ascii="Times New Roman" w:hAnsi="Times New Roman"/>
        </w:rPr>
        <w:t xml:space="preserve">In this lab, you'll </w:t>
      </w:r>
      <w:r w:rsidR="002D4697">
        <w:rPr>
          <w:rFonts w:ascii="Times New Roman" w:hAnsi="Times New Roman"/>
        </w:rPr>
        <w:t>create a JavaScript client to the REST API you created in the previous exercise</w:t>
      </w:r>
      <w:r w:rsidR="00031D38">
        <w:rPr>
          <w:rFonts w:ascii="Times New Roman" w:hAnsi="Times New Roman"/>
        </w:rPr>
        <w:t>.</w:t>
      </w:r>
    </w:p>
    <w:p w14:paraId="168B883D" w14:textId="77777777" w:rsidR="00267216" w:rsidRPr="00267216" w:rsidRDefault="00267216" w:rsidP="00267216">
      <w:pPr>
        <w:ind w:left="357"/>
        <w:rPr>
          <w:rFonts w:ascii="Times New Roman" w:hAnsi="Times New Roman"/>
        </w:rPr>
      </w:pPr>
    </w:p>
    <w:p w14:paraId="01F644E3" w14:textId="77777777" w:rsidR="0061475F" w:rsidRPr="00267216" w:rsidRDefault="0061475F" w:rsidP="00267216">
      <w:pPr>
        <w:rPr>
          <w:b/>
        </w:rPr>
      </w:pPr>
      <w:r w:rsidRPr="00267216">
        <w:rPr>
          <w:b/>
        </w:rPr>
        <w:t>Source Folders</w:t>
      </w:r>
    </w:p>
    <w:p w14:paraId="5FBD58D5" w14:textId="527B7BEE" w:rsidR="00267216" w:rsidRPr="00E642B3" w:rsidRDefault="00031D38" w:rsidP="00267216">
      <w:pPr>
        <w:pStyle w:val="ListParagraph"/>
        <w:numPr>
          <w:ilvl w:val="0"/>
          <w:numId w:val="45"/>
        </w:numPr>
        <w:spacing w:before="0" w:after="240" w:line="240" w:lineRule="auto"/>
        <w:contextualSpacing w:val="0"/>
        <w:rPr>
          <w:rFonts w:ascii="Lucida Console" w:hAnsi="Lucida Console"/>
          <w:sz w:val="20"/>
        </w:rPr>
      </w:pPr>
      <w:r>
        <w:rPr>
          <w:rFonts w:ascii="Lucida Console" w:hAnsi="Lucida Console"/>
          <w:sz w:val="20"/>
        </w:rPr>
        <w:t>&lt;LAB_HOME&gt;\labs\rest</w:t>
      </w:r>
    </w:p>
    <w:p w14:paraId="116CA87B" w14:textId="49CA6C4F" w:rsidR="00031D38" w:rsidRPr="00E642B3" w:rsidRDefault="00031D38" w:rsidP="00031D38">
      <w:pPr>
        <w:pStyle w:val="ListParagraph"/>
        <w:numPr>
          <w:ilvl w:val="0"/>
          <w:numId w:val="45"/>
        </w:numPr>
        <w:spacing w:before="0" w:after="240" w:line="240" w:lineRule="auto"/>
        <w:contextualSpacing w:val="0"/>
        <w:rPr>
          <w:rFonts w:ascii="Lucida Console" w:hAnsi="Lucida Console"/>
          <w:sz w:val="20"/>
        </w:rPr>
      </w:pPr>
      <w:r>
        <w:rPr>
          <w:rFonts w:ascii="Lucida Console" w:hAnsi="Lucida Console"/>
          <w:sz w:val="20"/>
        </w:rPr>
        <w:t>&lt;LAB_HOME&gt;\</w:t>
      </w:r>
      <w:r>
        <w:rPr>
          <w:rFonts w:ascii="Lucida Console" w:hAnsi="Lucida Console"/>
          <w:sz w:val="20"/>
        </w:rPr>
        <w:t>solutions\</w:t>
      </w:r>
      <w:r w:rsidR="002D4697">
        <w:rPr>
          <w:rFonts w:ascii="Lucida Console" w:hAnsi="Lucida Console"/>
          <w:sz w:val="20"/>
        </w:rPr>
        <w:t>ajax</w:t>
      </w:r>
    </w:p>
    <w:p w14:paraId="3FEAD6FB" w14:textId="1236ADCE" w:rsidR="00267216" w:rsidRPr="00031D38" w:rsidRDefault="00267216" w:rsidP="002D4697">
      <w:pPr>
        <w:pStyle w:val="ListParagraph"/>
        <w:spacing w:before="0" w:after="120" w:line="240" w:lineRule="auto"/>
        <w:rPr>
          <w:b/>
        </w:rPr>
      </w:pPr>
    </w:p>
    <w:p w14:paraId="49CC8C61" w14:textId="77777777" w:rsidR="009D4BB0" w:rsidRDefault="0061475F" w:rsidP="00267216">
      <w:r>
        <w:br w:type="column"/>
      </w:r>
      <w:r w:rsidR="00C41C81" w:rsidRPr="00267216">
        <w:rPr>
          <w:b/>
        </w:rPr>
        <w:lastRenderedPageBreak/>
        <w:t>Familiarization</w:t>
      </w:r>
    </w:p>
    <w:p w14:paraId="37D97F2F" w14:textId="14F52403" w:rsidR="00B641C4" w:rsidRDefault="00B641C4" w:rsidP="00267216">
      <w:pPr>
        <w:rPr>
          <w:rFonts w:ascii="Times New Roman" w:hAnsi="Times New Roman"/>
        </w:rPr>
      </w:pPr>
      <w:r>
        <w:rPr>
          <w:rFonts w:ascii="Times New Roman" w:hAnsi="Times New Roman"/>
        </w:rPr>
        <w:t xml:space="preserve">Your task is to implement </w:t>
      </w:r>
      <w:r w:rsidR="002D4697">
        <w:rPr>
          <w:rFonts w:ascii="Times New Roman" w:hAnsi="Times New Roman"/>
        </w:rPr>
        <w:t>a JavaScript client that can call your REST API and</w:t>
      </w:r>
      <w:r>
        <w:rPr>
          <w:rFonts w:ascii="Times New Roman" w:hAnsi="Times New Roman"/>
        </w:rPr>
        <w:t>:</w:t>
      </w:r>
    </w:p>
    <w:p w14:paraId="110901DC" w14:textId="603801AC" w:rsidR="00B641C4" w:rsidRDefault="00B641C4" w:rsidP="00B641C4">
      <w:pPr>
        <w:pStyle w:val="ListParagraph"/>
        <w:numPr>
          <w:ilvl w:val="0"/>
          <w:numId w:val="46"/>
        </w:numPr>
        <w:rPr>
          <w:rFonts w:ascii="Times New Roman" w:hAnsi="Times New Roman"/>
        </w:rPr>
      </w:pPr>
      <w:r>
        <w:rPr>
          <w:rFonts w:ascii="Times New Roman" w:hAnsi="Times New Roman"/>
        </w:rPr>
        <w:t>List restaurants</w:t>
      </w:r>
    </w:p>
    <w:p w14:paraId="5FA51F57" w14:textId="6E328466" w:rsidR="00B641C4" w:rsidRDefault="00B641C4" w:rsidP="00B641C4">
      <w:pPr>
        <w:pStyle w:val="ListParagraph"/>
        <w:numPr>
          <w:ilvl w:val="0"/>
          <w:numId w:val="46"/>
        </w:numPr>
        <w:rPr>
          <w:rFonts w:ascii="Times New Roman" w:hAnsi="Times New Roman"/>
        </w:rPr>
      </w:pPr>
      <w:r>
        <w:rPr>
          <w:rFonts w:ascii="Times New Roman" w:hAnsi="Times New Roman"/>
        </w:rPr>
        <w:t>Return a restaurant by ID (which will work for just the two provided restaurants)</w:t>
      </w:r>
    </w:p>
    <w:p w14:paraId="5CB0301C" w14:textId="3D390F65" w:rsidR="00B641C4" w:rsidRDefault="00041B84" w:rsidP="00B641C4">
      <w:pPr>
        <w:pStyle w:val="ListParagraph"/>
        <w:numPr>
          <w:ilvl w:val="0"/>
          <w:numId w:val="46"/>
        </w:numPr>
        <w:rPr>
          <w:rFonts w:ascii="Times New Roman" w:hAnsi="Times New Roman"/>
        </w:rPr>
      </w:pPr>
      <w:r>
        <w:rPr>
          <w:rFonts w:ascii="Times New Roman" w:hAnsi="Times New Roman"/>
        </w:rPr>
        <w:t>P</w:t>
      </w:r>
      <w:r w:rsidR="00DF7BE0">
        <w:rPr>
          <w:rFonts w:ascii="Times New Roman" w:hAnsi="Times New Roman"/>
        </w:rPr>
        <w:t>lace an order</w:t>
      </w:r>
    </w:p>
    <w:p w14:paraId="5D11899D" w14:textId="74A19109" w:rsidR="00031D38" w:rsidRDefault="002D4697" w:rsidP="00267216">
      <w:pPr>
        <w:rPr>
          <w:rFonts w:ascii="Times New Roman" w:hAnsi="Times New Roman"/>
        </w:rPr>
      </w:pPr>
      <w:r>
        <w:rPr>
          <w:rFonts w:ascii="Times New Roman" w:hAnsi="Times New Roman"/>
        </w:rPr>
        <w:t>You will use some of the different AJAX APIs to implement these features so you can see some of the different techniques available for making REST calls.</w:t>
      </w:r>
    </w:p>
    <w:p w14:paraId="1B734343" w14:textId="16A8EC7D" w:rsidR="002D4697" w:rsidRDefault="002E0491" w:rsidP="00267216">
      <w:pPr>
        <w:rPr>
          <w:rFonts w:ascii="Times New Roman" w:hAnsi="Times New Roman"/>
        </w:rPr>
      </w:pPr>
      <w:r>
        <w:rPr>
          <w:rFonts w:ascii="Times New Roman" w:hAnsi="Times New Roman"/>
        </w:rPr>
        <w:t xml:space="preserve">In each of these exercises, </w:t>
      </w:r>
      <w:r w:rsidRPr="002E0491">
        <w:rPr>
          <w:rFonts w:ascii="Times New Roman" w:hAnsi="Times New Roman"/>
          <w:b/>
        </w:rPr>
        <w:t>DO NOT</w:t>
      </w:r>
      <w:r>
        <w:rPr>
          <w:rFonts w:ascii="Times New Roman" w:hAnsi="Times New Roman"/>
        </w:rPr>
        <w:t xml:space="preserve"> focus on formatting and presentation. Simple lists and paragraphs are fine. The focus of the exercise is on making the REST calls from the JavaScript and verifying that they have worked.</w:t>
      </w:r>
    </w:p>
    <w:p w14:paraId="2796F489" w14:textId="19790CE2" w:rsidR="006329FC" w:rsidRPr="00267216" w:rsidRDefault="006329FC" w:rsidP="00267216">
      <w:pPr>
        <w:rPr>
          <w:b/>
        </w:rPr>
      </w:pPr>
      <w:r w:rsidRPr="00267216">
        <w:rPr>
          <w:b/>
        </w:rPr>
        <w:t xml:space="preserve">Exercise </w:t>
      </w:r>
      <w:r w:rsidR="000026DA" w:rsidRPr="00267216">
        <w:rPr>
          <w:b/>
        </w:rPr>
        <w:t>1</w:t>
      </w:r>
      <w:r w:rsidRPr="00267216">
        <w:rPr>
          <w:b/>
        </w:rPr>
        <w:t xml:space="preserve">:  </w:t>
      </w:r>
      <w:r w:rsidR="002D4697">
        <w:rPr>
          <w:b/>
        </w:rPr>
        <w:t>List the Restaurants</w:t>
      </w:r>
    </w:p>
    <w:p w14:paraId="53EFFA77" w14:textId="56E743A4" w:rsidR="002D4697" w:rsidRPr="002E0491" w:rsidRDefault="002D4697" w:rsidP="00267216">
      <w:pPr>
        <w:rPr>
          <w:rFonts w:ascii="Times New Roman" w:hAnsi="Times New Roman"/>
        </w:rPr>
      </w:pPr>
      <w:r w:rsidRPr="002E0491">
        <w:rPr>
          <w:rFonts w:ascii="Times New Roman" w:hAnsi="Times New Roman"/>
        </w:rPr>
        <w:t xml:space="preserve">In this first exercise, use the native </w:t>
      </w:r>
      <w:proofErr w:type="spellStart"/>
      <w:r w:rsidRPr="002E0491">
        <w:rPr>
          <w:rFonts w:ascii="Times New Roman" w:hAnsi="Times New Roman"/>
        </w:rPr>
        <w:t>XmlHttpRequest</w:t>
      </w:r>
      <w:proofErr w:type="spellEnd"/>
      <w:r w:rsidRPr="002E0491">
        <w:rPr>
          <w:rFonts w:ascii="Times New Roman" w:hAnsi="Times New Roman"/>
        </w:rPr>
        <w:t xml:space="preserve"> object to make a call to retrieve a list of restaurants, and then display the restaurant </w:t>
      </w:r>
      <w:r w:rsidR="002E0491" w:rsidRPr="002E0491">
        <w:rPr>
          <w:rFonts w:ascii="Times New Roman" w:hAnsi="Times New Roman"/>
        </w:rPr>
        <w:t>names and addresses in a list.</w:t>
      </w:r>
    </w:p>
    <w:p w14:paraId="2D2D3A66" w14:textId="13F23A6C" w:rsidR="00734F0D" w:rsidRPr="00267216" w:rsidRDefault="00734F0D" w:rsidP="00267216">
      <w:pPr>
        <w:rPr>
          <w:b/>
        </w:rPr>
      </w:pPr>
      <w:r w:rsidRPr="00267216">
        <w:rPr>
          <w:b/>
        </w:rPr>
        <w:t xml:space="preserve">Exercise 2:  </w:t>
      </w:r>
      <w:r w:rsidR="002E0491">
        <w:rPr>
          <w:b/>
        </w:rPr>
        <w:t>Display a Restaura</w:t>
      </w:r>
      <w:bookmarkStart w:id="0" w:name="_GoBack"/>
      <w:bookmarkEnd w:id="0"/>
      <w:r w:rsidR="002E0491">
        <w:rPr>
          <w:b/>
        </w:rPr>
        <w:t>nt Menu</w:t>
      </w:r>
    </w:p>
    <w:p w14:paraId="03C6CEBC" w14:textId="06427A05" w:rsidR="002E0491" w:rsidRDefault="002E0491" w:rsidP="00734F0D">
      <w:pPr>
        <w:rPr>
          <w:rFonts w:ascii="Times New Roman" w:hAnsi="Times New Roman"/>
        </w:rPr>
      </w:pPr>
      <w:r>
        <w:rPr>
          <w:rFonts w:ascii="Times New Roman" w:hAnsi="Times New Roman"/>
        </w:rPr>
        <w:t>Now implement the feature to get a specific restaurant by its ID and list some of the menu items.</w:t>
      </w:r>
      <w:r w:rsidR="00E80608" w:rsidRPr="00267216">
        <w:rPr>
          <w:rFonts w:ascii="Times New Roman" w:hAnsi="Times New Roman"/>
        </w:rPr>
        <w:t xml:space="preserve"> </w:t>
      </w:r>
      <w:r>
        <w:rPr>
          <w:rFonts w:ascii="Times New Roman" w:hAnsi="Times New Roman"/>
        </w:rPr>
        <w:t xml:space="preserve"> Complete this using a Promise and Fetch.</w:t>
      </w:r>
    </w:p>
    <w:p w14:paraId="1F89D87A" w14:textId="77777777" w:rsidR="002E0491" w:rsidRPr="00267216" w:rsidRDefault="002E0491" w:rsidP="00734F0D">
      <w:pPr>
        <w:rPr>
          <w:rFonts w:ascii="Times New Roman" w:hAnsi="Times New Roman"/>
        </w:rPr>
      </w:pPr>
    </w:p>
    <w:p w14:paraId="405A6776" w14:textId="7B19BDDA" w:rsidR="00CD2C4F" w:rsidRDefault="00933A17" w:rsidP="00267216">
      <w:pPr>
        <w:rPr>
          <w:b/>
        </w:rPr>
      </w:pPr>
      <w:r w:rsidRPr="00267216">
        <w:rPr>
          <w:b/>
        </w:rPr>
        <w:t xml:space="preserve">Exercise 3:  </w:t>
      </w:r>
      <w:r w:rsidR="002E0491">
        <w:rPr>
          <w:b/>
        </w:rPr>
        <w:t>Submit an Order</w:t>
      </w:r>
    </w:p>
    <w:p w14:paraId="75302979" w14:textId="718768F8" w:rsidR="00CD2C4F" w:rsidRDefault="002E0491" w:rsidP="00CD2C4F">
      <w:pPr>
        <w:rPr>
          <w:rFonts w:ascii="Times New Roman" w:hAnsi="Times New Roman"/>
        </w:rPr>
      </w:pPr>
      <w:r>
        <w:rPr>
          <w:rFonts w:ascii="Times New Roman" w:hAnsi="Times New Roman"/>
        </w:rPr>
        <w:t>Create a simple form that will allow a user to submit a new order</w:t>
      </w:r>
      <w:r w:rsidR="00CD2C4F">
        <w:rPr>
          <w:rFonts w:ascii="Times New Roman" w:hAnsi="Times New Roman"/>
        </w:rPr>
        <w:t>.</w:t>
      </w:r>
      <w:r>
        <w:rPr>
          <w:rFonts w:ascii="Times New Roman" w:hAnsi="Times New Roman"/>
        </w:rPr>
        <w:t xml:space="preserve"> Complete this using JQuery.</w:t>
      </w:r>
    </w:p>
    <w:p w14:paraId="3BFC67A5" w14:textId="77777777" w:rsidR="00CD2C4F" w:rsidRPr="00CD2C4F" w:rsidRDefault="00CD2C4F" w:rsidP="00CD2C4F">
      <w:pPr>
        <w:rPr>
          <w:rFonts w:ascii="Times New Roman" w:hAnsi="Times New Roman"/>
        </w:rPr>
      </w:pPr>
    </w:p>
    <w:p w14:paraId="75032C0C" w14:textId="77777777" w:rsidR="00FA5F1A" w:rsidRDefault="00FA5F1A" w:rsidP="00487406">
      <w:pPr>
        <w:rPr>
          <w:rFonts w:ascii="Times New Roman" w:hAnsi="Times New Roman"/>
        </w:rPr>
      </w:pPr>
    </w:p>
    <w:p w14:paraId="15BDACB1" w14:textId="77777777" w:rsidR="00FA5F1A" w:rsidRDefault="00FA5F1A" w:rsidP="00487406">
      <w:pPr>
        <w:rPr>
          <w:rFonts w:ascii="Times New Roman" w:hAnsi="Times New Roman"/>
        </w:rPr>
      </w:pPr>
    </w:p>
    <w:p w14:paraId="2896BE2C" w14:textId="77777777" w:rsidR="00FA5F1A" w:rsidRPr="00267216" w:rsidRDefault="00FA5F1A" w:rsidP="00487406">
      <w:pPr>
        <w:rPr>
          <w:rFonts w:ascii="Times New Roman" w:hAnsi="Times New Roman"/>
        </w:rPr>
      </w:pPr>
    </w:p>
    <w:sectPr w:rsidR="00FA5F1A" w:rsidRPr="00267216" w:rsidSect="00690DF9">
      <w:headerReference w:type="default" r:id="rId8"/>
      <w:footerReference w:type="default" r:id="rId9"/>
      <w:pgSz w:w="11906" w:h="16838" w:code="9"/>
      <w:pgMar w:top="1701" w:right="1134" w:bottom="2836" w:left="1418" w:header="454" w:footer="31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D171E" w14:textId="77777777" w:rsidR="00C40D9C" w:rsidRDefault="00C40D9C" w:rsidP="00690DF9">
      <w:r>
        <w:separator/>
      </w:r>
    </w:p>
  </w:endnote>
  <w:endnote w:type="continuationSeparator" w:id="0">
    <w:p w14:paraId="03D8420A" w14:textId="77777777" w:rsidR="00C40D9C" w:rsidRDefault="00C40D9C"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7A63" w14:textId="77777777" w:rsidR="00267216" w:rsidRPr="00267216" w:rsidRDefault="00267216" w:rsidP="00267216">
    <w:pPr>
      <w:pStyle w:val="Footer"/>
      <w:pBdr>
        <w:top w:val="single" w:sz="6" w:space="1" w:color="000000"/>
      </w:pBdr>
      <w:jc w:val="center"/>
      <w:rPr>
        <w:rFonts w:ascii="Times New Roman" w:hAnsi="Times New Roman" w:cs="Times New Roman"/>
      </w:rPr>
    </w:pPr>
    <w:r w:rsidRPr="00267216">
      <w:rPr>
        <w:rFonts w:ascii="Times New Roman" w:hAnsi="Times New Roman" w:cs="Times New Roman"/>
        <w:sz w:val="20"/>
      </w:rPr>
      <w:t xml:space="preserve">© Olsen Software - Page </w:t>
    </w:r>
    <w:r w:rsidRPr="00267216">
      <w:rPr>
        <w:rStyle w:val="PageNumber"/>
        <w:rFonts w:ascii="Times New Roman" w:hAnsi="Times New Roman" w:cs="Times New Roman"/>
        <w:sz w:val="20"/>
      </w:rPr>
      <w:fldChar w:fldCharType="begin"/>
    </w:r>
    <w:r w:rsidRPr="00267216">
      <w:rPr>
        <w:rStyle w:val="PageNumber"/>
        <w:rFonts w:ascii="Times New Roman" w:hAnsi="Times New Roman" w:cs="Times New Roman"/>
        <w:sz w:val="20"/>
      </w:rPr>
      <w:instrText xml:space="preserve"> PAGE </w:instrText>
    </w:r>
    <w:r w:rsidRPr="00267216">
      <w:rPr>
        <w:rStyle w:val="PageNumber"/>
        <w:rFonts w:ascii="Times New Roman" w:hAnsi="Times New Roman" w:cs="Times New Roman"/>
        <w:sz w:val="20"/>
      </w:rPr>
      <w:fldChar w:fldCharType="separate"/>
    </w:r>
    <w:r w:rsidR="002E0491">
      <w:rPr>
        <w:rStyle w:val="PageNumber"/>
        <w:rFonts w:ascii="Times New Roman" w:hAnsi="Times New Roman" w:cs="Times New Roman"/>
        <w:noProof/>
        <w:sz w:val="20"/>
      </w:rPr>
      <w:t>2</w:t>
    </w:r>
    <w:r w:rsidRPr="00267216">
      <w:rPr>
        <w:rStyle w:val="PageNumber"/>
        <w:rFonts w:ascii="Times New Roman" w:hAnsi="Times New Roman" w:cs="Times New Roman"/>
        <w:sz w:val="20"/>
      </w:rPr>
      <w:fldChar w:fldCharType="end"/>
    </w:r>
  </w:p>
  <w:p w14:paraId="0BBE3608" w14:textId="77777777" w:rsidR="000F060D" w:rsidRPr="00267216" w:rsidRDefault="000F060D" w:rsidP="002672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0ACBD" w14:textId="77777777" w:rsidR="00C40D9C" w:rsidRDefault="00C40D9C" w:rsidP="00690DF9">
      <w:r>
        <w:separator/>
      </w:r>
    </w:p>
  </w:footnote>
  <w:footnote w:type="continuationSeparator" w:id="0">
    <w:p w14:paraId="370E6787" w14:textId="77777777" w:rsidR="00C40D9C" w:rsidRDefault="00C40D9C" w:rsidP="00690D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E1AF" w14:textId="414E1972" w:rsidR="00267216" w:rsidRPr="00267216" w:rsidRDefault="002D4697" w:rsidP="00267216">
    <w:pPr>
      <w:pStyle w:val="Header"/>
      <w:pBdr>
        <w:bottom w:val="single" w:sz="6" w:space="1" w:color="000000"/>
      </w:pBdr>
      <w:jc w:val="center"/>
      <w:rPr>
        <w:rFonts w:ascii="Times New Roman" w:hAnsi="Times New Roman" w:cs="Times New Roman"/>
      </w:rPr>
    </w:pPr>
    <w:r>
      <w:rPr>
        <w:rFonts w:ascii="Times New Roman" w:hAnsi="Times New Roman" w:cs="Times New Roman"/>
        <w:sz w:val="20"/>
      </w:rPr>
      <w:t>Working with AJAX</w:t>
    </w:r>
  </w:p>
  <w:p w14:paraId="48B5D9A1" w14:textId="77777777" w:rsidR="00267216" w:rsidRDefault="00267216" w:rsidP="00267216">
    <w:pPr>
      <w:pStyle w:val="Header"/>
    </w:pPr>
  </w:p>
  <w:p w14:paraId="036AD46D" w14:textId="77777777" w:rsidR="000F060D" w:rsidRPr="00267216" w:rsidRDefault="000F060D" w:rsidP="002672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E01"/>
    <w:multiLevelType w:val="hybridMultilevel"/>
    <w:tmpl w:val="6762A0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59F6700"/>
    <w:multiLevelType w:val="hybridMultilevel"/>
    <w:tmpl w:val="2200E054"/>
    <w:lvl w:ilvl="0" w:tplc="929608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8C92532"/>
    <w:multiLevelType w:val="hybridMultilevel"/>
    <w:tmpl w:val="64940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F06CF8"/>
    <w:multiLevelType w:val="hybridMultilevel"/>
    <w:tmpl w:val="5720C802"/>
    <w:lvl w:ilvl="0" w:tplc="4D285C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F17331"/>
    <w:multiLevelType w:val="hybridMultilevel"/>
    <w:tmpl w:val="E7820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B37DCE"/>
    <w:multiLevelType w:val="hybridMultilevel"/>
    <w:tmpl w:val="37761680"/>
    <w:lvl w:ilvl="0" w:tplc="6CFEBE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D342BB"/>
    <w:multiLevelType w:val="hybridMultilevel"/>
    <w:tmpl w:val="8008379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CE7166"/>
    <w:multiLevelType w:val="hybridMultilevel"/>
    <w:tmpl w:val="D1985E92"/>
    <w:lvl w:ilvl="0" w:tplc="304679D4">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310079C"/>
    <w:multiLevelType w:val="hybridMultilevel"/>
    <w:tmpl w:val="DE620B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42A344A"/>
    <w:multiLevelType w:val="hybridMultilevel"/>
    <w:tmpl w:val="92484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4D4499A"/>
    <w:multiLevelType w:val="hybridMultilevel"/>
    <w:tmpl w:val="AD947CC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2">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9E23A66"/>
    <w:multiLevelType w:val="hybridMultilevel"/>
    <w:tmpl w:val="53347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ABA01AF"/>
    <w:multiLevelType w:val="hybridMultilevel"/>
    <w:tmpl w:val="035C1F76"/>
    <w:lvl w:ilvl="0" w:tplc="03AAE8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A5699B"/>
    <w:multiLevelType w:val="hybridMultilevel"/>
    <w:tmpl w:val="3C70E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3511888"/>
    <w:multiLevelType w:val="hybridMultilevel"/>
    <w:tmpl w:val="A5067AE0"/>
    <w:lvl w:ilvl="0" w:tplc="5B5C3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47F4750"/>
    <w:multiLevelType w:val="hybridMultilevel"/>
    <w:tmpl w:val="D0A4C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9C82040"/>
    <w:multiLevelType w:val="hybridMultilevel"/>
    <w:tmpl w:val="E3804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4A7C49"/>
    <w:multiLevelType w:val="hybridMultilevel"/>
    <w:tmpl w:val="A216D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2663AAD"/>
    <w:multiLevelType w:val="hybridMultilevel"/>
    <w:tmpl w:val="58E825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7B247C"/>
    <w:multiLevelType w:val="hybridMultilevel"/>
    <w:tmpl w:val="FD2293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D71623E"/>
    <w:multiLevelType w:val="hybridMultilevel"/>
    <w:tmpl w:val="44364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D23F82"/>
    <w:multiLevelType w:val="hybridMultilevel"/>
    <w:tmpl w:val="5AE20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C257E5C"/>
    <w:multiLevelType w:val="hybridMultilevel"/>
    <w:tmpl w:val="3C50296E"/>
    <w:lvl w:ilvl="0" w:tplc="F54C19B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3703138"/>
    <w:multiLevelType w:val="hybridMultilevel"/>
    <w:tmpl w:val="581CC25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6844118"/>
    <w:multiLevelType w:val="hybridMultilevel"/>
    <w:tmpl w:val="D37260E0"/>
    <w:lvl w:ilvl="0" w:tplc="F54C1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7FE66E0"/>
    <w:multiLevelType w:val="hybridMultilevel"/>
    <w:tmpl w:val="F7342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A732B78"/>
    <w:multiLevelType w:val="hybridMultilevel"/>
    <w:tmpl w:val="FD2293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306C5E"/>
    <w:multiLevelType w:val="hybridMultilevel"/>
    <w:tmpl w:val="035C1F76"/>
    <w:lvl w:ilvl="0" w:tplc="03AAE8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19904C8"/>
    <w:multiLevelType w:val="hybridMultilevel"/>
    <w:tmpl w:val="32847EF6"/>
    <w:lvl w:ilvl="0" w:tplc="D742AE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2FF25CD"/>
    <w:multiLevelType w:val="hybridMultilevel"/>
    <w:tmpl w:val="AE7A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34D5267"/>
    <w:multiLevelType w:val="hybridMultilevel"/>
    <w:tmpl w:val="1430C514"/>
    <w:lvl w:ilvl="0" w:tplc="08090001">
      <w:start w:val="1"/>
      <w:numFmt w:val="bullet"/>
      <w:lvlText w:val=""/>
      <w:lvlJc w:val="left"/>
      <w:pPr>
        <w:ind w:left="720" w:hanging="360"/>
      </w:pPr>
      <w:rPr>
        <w:rFonts w:ascii="Symbol" w:hAnsi="Symbol" w:hint="default"/>
      </w:rPr>
    </w:lvl>
    <w:lvl w:ilvl="1" w:tplc="0BB6B69C">
      <w:start w:val="3"/>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390473E"/>
    <w:multiLevelType w:val="hybridMultilevel"/>
    <w:tmpl w:val="8E0011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63FB6C8B"/>
    <w:multiLevelType w:val="hybridMultilevel"/>
    <w:tmpl w:val="9BB2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45B3E82"/>
    <w:multiLevelType w:val="hybridMultilevel"/>
    <w:tmpl w:val="281AD914"/>
    <w:lvl w:ilvl="0" w:tplc="F54C1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0A3676C"/>
    <w:multiLevelType w:val="hybridMultilevel"/>
    <w:tmpl w:val="C0F61C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486140B"/>
    <w:multiLevelType w:val="hybridMultilevel"/>
    <w:tmpl w:val="97308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6F315A"/>
    <w:multiLevelType w:val="hybridMultilevel"/>
    <w:tmpl w:val="2D6CE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A8291A"/>
    <w:multiLevelType w:val="hybridMultilevel"/>
    <w:tmpl w:val="31F865F4"/>
    <w:lvl w:ilvl="0" w:tplc="D7345DEC">
      <w:start w:val="1"/>
      <w:numFmt w:val="decimal"/>
      <w:lvlText w:val="%1."/>
      <w:lvlJc w:val="left"/>
      <w:pPr>
        <w:ind w:left="720" w:hanging="360"/>
      </w:pPr>
      <w:rPr>
        <w:rFonts w:ascii="Times New Roman" w:eastAsiaTheme="minorHAnsi"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0C25A0"/>
    <w:multiLevelType w:val="hybridMultilevel"/>
    <w:tmpl w:val="4A10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4B5AD2"/>
    <w:multiLevelType w:val="hybridMultilevel"/>
    <w:tmpl w:val="B420DE32"/>
    <w:lvl w:ilvl="0" w:tplc="203ABB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6125BF"/>
    <w:multiLevelType w:val="hybridMultilevel"/>
    <w:tmpl w:val="B5063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EBF3D29"/>
    <w:multiLevelType w:val="hybridMultilevel"/>
    <w:tmpl w:val="3C504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F6B74FC"/>
    <w:multiLevelType w:val="hybridMultilevel"/>
    <w:tmpl w:val="959283F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25"/>
  </w:num>
  <w:num w:numId="4">
    <w:abstractNumId w:val="31"/>
  </w:num>
  <w:num w:numId="5">
    <w:abstractNumId w:val="30"/>
  </w:num>
  <w:num w:numId="6">
    <w:abstractNumId w:val="9"/>
  </w:num>
  <w:num w:numId="7">
    <w:abstractNumId w:val="21"/>
  </w:num>
  <w:num w:numId="8">
    <w:abstractNumId w:val="14"/>
  </w:num>
  <w:num w:numId="9">
    <w:abstractNumId w:val="1"/>
  </w:num>
  <w:num w:numId="10">
    <w:abstractNumId w:val="10"/>
  </w:num>
  <w:num w:numId="11">
    <w:abstractNumId w:val="2"/>
  </w:num>
  <w:num w:numId="12">
    <w:abstractNumId w:val="29"/>
  </w:num>
  <w:num w:numId="13">
    <w:abstractNumId w:val="38"/>
  </w:num>
  <w:num w:numId="14">
    <w:abstractNumId w:val="3"/>
  </w:num>
  <w:num w:numId="15">
    <w:abstractNumId w:val="7"/>
  </w:num>
  <w:num w:numId="16">
    <w:abstractNumId w:val="27"/>
  </w:num>
  <w:num w:numId="17">
    <w:abstractNumId w:val="40"/>
  </w:num>
  <w:num w:numId="18">
    <w:abstractNumId w:val="22"/>
  </w:num>
  <w:num w:numId="19">
    <w:abstractNumId w:val="34"/>
  </w:num>
  <w:num w:numId="20">
    <w:abstractNumId w:val="46"/>
  </w:num>
  <w:num w:numId="21">
    <w:abstractNumId w:val="35"/>
  </w:num>
  <w:num w:numId="22">
    <w:abstractNumId w:val="17"/>
  </w:num>
  <w:num w:numId="23">
    <w:abstractNumId w:val="43"/>
  </w:num>
  <w:num w:numId="24">
    <w:abstractNumId w:val="32"/>
  </w:num>
  <w:num w:numId="25">
    <w:abstractNumId w:val="37"/>
  </w:num>
  <w:num w:numId="26">
    <w:abstractNumId w:val="16"/>
  </w:num>
  <w:num w:numId="27">
    <w:abstractNumId w:val="11"/>
  </w:num>
  <w:num w:numId="28">
    <w:abstractNumId w:val="36"/>
  </w:num>
  <w:num w:numId="29">
    <w:abstractNumId w:val="28"/>
  </w:num>
  <w:num w:numId="30">
    <w:abstractNumId w:val="24"/>
  </w:num>
  <w:num w:numId="31">
    <w:abstractNumId w:val="26"/>
  </w:num>
  <w:num w:numId="32">
    <w:abstractNumId w:val="0"/>
  </w:num>
  <w:num w:numId="33">
    <w:abstractNumId w:val="6"/>
  </w:num>
  <w:num w:numId="34">
    <w:abstractNumId w:val="8"/>
  </w:num>
  <w:num w:numId="35">
    <w:abstractNumId w:val="4"/>
  </w:num>
  <w:num w:numId="36">
    <w:abstractNumId w:val="19"/>
  </w:num>
  <w:num w:numId="37">
    <w:abstractNumId w:val="15"/>
  </w:num>
  <w:num w:numId="38">
    <w:abstractNumId w:val="44"/>
  </w:num>
  <w:num w:numId="39">
    <w:abstractNumId w:val="33"/>
  </w:num>
  <w:num w:numId="40">
    <w:abstractNumId w:val="42"/>
  </w:num>
  <w:num w:numId="41">
    <w:abstractNumId w:val="20"/>
  </w:num>
  <w:num w:numId="42">
    <w:abstractNumId w:val="18"/>
  </w:num>
  <w:num w:numId="43">
    <w:abstractNumId w:val="45"/>
  </w:num>
  <w:num w:numId="44">
    <w:abstractNumId w:val="13"/>
  </w:num>
  <w:num w:numId="45">
    <w:abstractNumId w:val="23"/>
  </w:num>
  <w:num w:numId="46">
    <w:abstractNumId w:val="39"/>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B0"/>
    <w:rsid w:val="000026DA"/>
    <w:rsid w:val="00014143"/>
    <w:rsid w:val="00031D38"/>
    <w:rsid w:val="00041B84"/>
    <w:rsid w:val="00045B1F"/>
    <w:rsid w:val="0004625D"/>
    <w:rsid w:val="00047159"/>
    <w:rsid w:val="000479DB"/>
    <w:rsid w:val="00050049"/>
    <w:rsid w:val="00062EC5"/>
    <w:rsid w:val="00065CE3"/>
    <w:rsid w:val="0006791A"/>
    <w:rsid w:val="00070159"/>
    <w:rsid w:val="00080E35"/>
    <w:rsid w:val="0008743B"/>
    <w:rsid w:val="000A5A0F"/>
    <w:rsid w:val="000C68F5"/>
    <w:rsid w:val="000E023F"/>
    <w:rsid w:val="000F060D"/>
    <w:rsid w:val="000F1F02"/>
    <w:rsid w:val="00102B70"/>
    <w:rsid w:val="0011661D"/>
    <w:rsid w:val="00121F91"/>
    <w:rsid w:val="001451E8"/>
    <w:rsid w:val="00145E38"/>
    <w:rsid w:val="00151BC8"/>
    <w:rsid w:val="00153E37"/>
    <w:rsid w:val="00157383"/>
    <w:rsid w:val="00167157"/>
    <w:rsid w:val="00174866"/>
    <w:rsid w:val="0017740E"/>
    <w:rsid w:val="001846FD"/>
    <w:rsid w:val="00190E95"/>
    <w:rsid w:val="001C6A5C"/>
    <w:rsid w:val="001D6301"/>
    <w:rsid w:val="001E1761"/>
    <w:rsid w:val="002203B6"/>
    <w:rsid w:val="00237DD2"/>
    <w:rsid w:val="00240A94"/>
    <w:rsid w:val="0026592E"/>
    <w:rsid w:val="00267216"/>
    <w:rsid w:val="00267563"/>
    <w:rsid w:val="002719C5"/>
    <w:rsid w:val="00272141"/>
    <w:rsid w:val="002744EC"/>
    <w:rsid w:val="00281B91"/>
    <w:rsid w:val="00286B00"/>
    <w:rsid w:val="002A4514"/>
    <w:rsid w:val="002A66B4"/>
    <w:rsid w:val="002D4697"/>
    <w:rsid w:val="002E0491"/>
    <w:rsid w:val="002E3FCE"/>
    <w:rsid w:val="002F1853"/>
    <w:rsid w:val="002F3F82"/>
    <w:rsid w:val="002F624B"/>
    <w:rsid w:val="0030418D"/>
    <w:rsid w:val="003128ED"/>
    <w:rsid w:val="00324BAD"/>
    <w:rsid w:val="00330C5B"/>
    <w:rsid w:val="003338C3"/>
    <w:rsid w:val="00334326"/>
    <w:rsid w:val="00334CBB"/>
    <w:rsid w:val="00334FAF"/>
    <w:rsid w:val="003412E9"/>
    <w:rsid w:val="003529D6"/>
    <w:rsid w:val="0035453C"/>
    <w:rsid w:val="003655D9"/>
    <w:rsid w:val="00367B50"/>
    <w:rsid w:val="00375410"/>
    <w:rsid w:val="00375AFE"/>
    <w:rsid w:val="00384E79"/>
    <w:rsid w:val="00391518"/>
    <w:rsid w:val="00394156"/>
    <w:rsid w:val="003B5FBE"/>
    <w:rsid w:val="003D1E64"/>
    <w:rsid w:val="003D5233"/>
    <w:rsid w:val="003D5C8A"/>
    <w:rsid w:val="003E73A6"/>
    <w:rsid w:val="003F041C"/>
    <w:rsid w:val="00402FAA"/>
    <w:rsid w:val="004175EC"/>
    <w:rsid w:val="00432E3F"/>
    <w:rsid w:val="004355F5"/>
    <w:rsid w:val="00435CD1"/>
    <w:rsid w:val="00446C3C"/>
    <w:rsid w:val="00454F91"/>
    <w:rsid w:val="00456EB0"/>
    <w:rsid w:val="00464C22"/>
    <w:rsid w:val="004677CB"/>
    <w:rsid w:val="00473A3C"/>
    <w:rsid w:val="00482438"/>
    <w:rsid w:val="004831DB"/>
    <w:rsid w:val="00487406"/>
    <w:rsid w:val="004A3E9F"/>
    <w:rsid w:val="004B33E4"/>
    <w:rsid w:val="004B3E8E"/>
    <w:rsid w:val="004C793C"/>
    <w:rsid w:val="004E0C87"/>
    <w:rsid w:val="004F416F"/>
    <w:rsid w:val="00504907"/>
    <w:rsid w:val="0051255D"/>
    <w:rsid w:val="00537141"/>
    <w:rsid w:val="005413BE"/>
    <w:rsid w:val="0054781B"/>
    <w:rsid w:val="00554EA9"/>
    <w:rsid w:val="00555399"/>
    <w:rsid w:val="00573956"/>
    <w:rsid w:val="005924E6"/>
    <w:rsid w:val="00592A29"/>
    <w:rsid w:val="00595859"/>
    <w:rsid w:val="005A16C7"/>
    <w:rsid w:val="005A19E0"/>
    <w:rsid w:val="005A1B82"/>
    <w:rsid w:val="005A58C2"/>
    <w:rsid w:val="005B59D6"/>
    <w:rsid w:val="005C534A"/>
    <w:rsid w:val="005D4F8B"/>
    <w:rsid w:val="005E0F8E"/>
    <w:rsid w:val="005E1231"/>
    <w:rsid w:val="005F1988"/>
    <w:rsid w:val="0061475F"/>
    <w:rsid w:val="006317BB"/>
    <w:rsid w:val="006329FC"/>
    <w:rsid w:val="00643B5F"/>
    <w:rsid w:val="00651B1D"/>
    <w:rsid w:val="0065229E"/>
    <w:rsid w:val="00681BBF"/>
    <w:rsid w:val="006827CE"/>
    <w:rsid w:val="006829C9"/>
    <w:rsid w:val="00684F60"/>
    <w:rsid w:val="00690DF9"/>
    <w:rsid w:val="00691E7B"/>
    <w:rsid w:val="0069481C"/>
    <w:rsid w:val="00694DB2"/>
    <w:rsid w:val="006B3164"/>
    <w:rsid w:val="006B425B"/>
    <w:rsid w:val="006B7394"/>
    <w:rsid w:val="006B7BDA"/>
    <w:rsid w:val="006C698C"/>
    <w:rsid w:val="006C7954"/>
    <w:rsid w:val="006D65C6"/>
    <w:rsid w:val="006E13BF"/>
    <w:rsid w:val="006F0E23"/>
    <w:rsid w:val="006F118D"/>
    <w:rsid w:val="006F17C4"/>
    <w:rsid w:val="006F23B7"/>
    <w:rsid w:val="006F2A91"/>
    <w:rsid w:val="007074F7"/>
    <w:rsid w:val="00707DF3"/>
    <w:rsid w:val="00713F8E"/>
    <w:rsid w:val="00717011"/>
    <w:rsid w:val="0073159C"/>
    <w:rsid w:val="00734F0D"/>
    <w:rsid w:val="00746CAD"/>
    <w:rsid w:val="00756072"/>
    <w:rsid w:val="00760D48"/>
    <w:rsid w:val="00773B65"/>
    <w:rsid w:val="00777BD1"/>
    <w:rsid w:val="0078570C"/>
    <w:rsid w:val="007906E2"/>
    <w:rsid w:val="00795A3B"/>
    <w:rsid w:val="0079694A"/>
    <w:rsid w:val="007A0006"/>
    <w:rsid w:val="007B3740"/>
    <w:rsid w:val="007C662C"/>
    <w:rsid w:val="007D5540"/>
    <w:rsid w:val="007F28AC"/>
    <w:rsid w:val="007F70C9"/>
    <w:rsid w:val="00807F9E"/>
    <w:rsid w:val="00814F27"/>
    <w:rsid w:val="0081634D"/>
    <w:rsid w:val="00827A62"/>
    <w:rsid w:val="0085512F"/>
    <w:rsid w:val="00856DAF"/>
    <w:rsid w:val="00857F99"/>
    <w:rsid w:val="00861E20"/>
    <w:rsid w:val="008622B1"/>
    <w:rsid w:val="00865202"/>
    <w:rsid w:val="008706E8"/>
    <w:rsid w:val="0088181A"/>
    <w:rsid w:val="008847A9"/>
    <w:rsid w:val="00892FC1"/>
    <w:rsid w:val="008A1777"/>
    <w:rsid w:val="008A3226"/>
    <w:rsid w:val="008A64AB"/>
    <w:rsid w:val="008B1020"/>
    <w:rsid w:val="008B5833"/>
    <w:rsid w:val="008C26CD"/>
    <w:rsid w:val="008C4BC4"/>
    <w:rsid w:val="008E3598"/>
    <w:rsid w:val="008F6635"/>
    <w:rsid w:val="00904630"/>
    <w:rsid w:val="00904B25"/>
    <w:rsid w:val="0091133E"/>
    <w:rsid w:val="0092447C"/>
    <w:rsid w:val="00931DC6"/>
    <w:rsid w:val="00933A17"/>
    <w:rsid w:val="00937F71"/>
    <w:rsid w:val="00945265"/>
    <w:rsid w:val="009668F7"/>
    <w:rsid w:val="009773C6"/>
    <w:rsid w:val="009B6E3E"/>
    <w:rsid w:val="009C7278"/>
    <w:rsid w:val="009D4BB0"/>
    <w:rsid w:val="009D7FB1"/>
    <w:rsid w:val="009E0001"/>
    <w:rsid w:val="009F05B8"/>
    <w:rsid w:val="00A040E4"/>
    <w:rsid w:val="00A04A76"/>
    <w:rsid w:val="00A06B0F"/>
    <w:rsid w:val="00A210C3"/>
    <w:rsid w:val="00A30E40"/>
    <w:rsid w:val="00A628EF"/>
    <w:rsid w:val="00A64DFD"/>
    <w:rsid w:val="00A71396"/>
    <w:rsid w:val="00A737E6"/>
    <w:rsid w:val="00A916D2"/>
    <w:rsid w:val="00A966E0"/>
    <w:rsid w:val="00AB2E82"/>
    <w:rsid w:val="00AB36CE"/>
    <w:rsid w:val="00AB398F"/>
    <w:rsid w:val="00AB4DB1"/>
    <w:rsid w:val="00AC55B1"/>
    <w:rsid w:val="00AC6CE5"/>
    <w:rsid w:val="00AE2B5F"/>
    <w:rsid w:val="00AF4580"/>
    <w:rsid w:val="00AF7E83"/>
    <w:rsid w:val="00B01C29"/>
    <w:rsid w:val="00B0407E"/>
    <w:rsid w:val="00B148A7"/>
    <w:rsid w:val="00B173F4"/>
    <w:rsid w:val="00B264F5"/>
    <w:rsid w:val="00B278B8"/>
    <w:rsid w:val="00B32CD1"/>
    <w:rsid w:val="00B400DE"/>
    <w:rsid w:val="00B4648E"/>
    <w:rsid w:val="00B641C4"/>
    <w:rsid w:val="00B6524D"/>
    <w:rsid w:val="00B7222C"/>
    <w:rsid w:val="00B939EA"/>
    <w:rsid w:val="00BA4784"/>
    <w:rsid w:val="00BD2B2D"/>
    <w:rsid w:val="00BD51F1"/>
    <w:rsid w:val="00C10305"/>
    <w:rsid w:val="00C1048D"/>
    <w:rsid w:val="00C271C5"/>
    <w:rsid w:val="00C32876"/>
    <w:rsid w:val="00C33192"/>
    <w:rsid w:val="00C36EE5"/>
    <w:rsid w:val="00C40D9C"/>
    <w:rsid w:val="00C41C81"/>
    <w:rsid w:val="00C53181"/>
    <w:rsid w:val="00C56F71"/>
    <w:rsid w:val="00C574AB"/>
    <w:rsid w:val="00C60385"/>
    <w:rsid w:val="00C624AB"/>
    <w:rsid w:val="00C73D8C"/>
    <w:rsid w:val="00C9453A"/>
    <w:rsid w:val="00C97EC0"/>
    <w:rsid w:val="00CA7F18"/>
    <w:rsid w:val="00CB14AC"/>
    <w:rsid w:val="00CB46E1"/>
    <w:rsid w:val="00CC6E91"/>
    <w:rsid w:val="00CC77BE"/>
    <w:rsid w:val="00CC7EE2"/>
    <w:rsid w:val="00CD2C4F"/>
    <w:rsid w:val="00CD7D30"/>
    <w:rsid w:val="00CE3F53"/>
    <w:rsid w:val="00CE5261"/>
    <w:rsid w:val="00CF6D50"/>
    <w:rsid w:val="00D03172"/>
    <w:rsid w:val="00D27533"/>
    <w:rsid w:val="00D2753B"/>
    <w:rsid w:val="00D40382"/>
    <w:rsid w:val="00D4361C"/>
    <w:rsid w:val="00D502C6"/>
    <w:rsid w:val="00D65650"/>
    <w:rsid w:val="00D82097"/>
    <w:rsid w:val="00D823C4"/>
    <w:rsid w:val="00D862AB"/>
    <w:rsid w:val="00DB6026"/>
    <w:rsid w:val="00DB71E4"/>
    <w:rsid w:val="00DC26B2"/>
    <w:rsid w:val="00DE07A3"/>
    <w:rsid w:val="00DF5C53"/>
    <w:rsid w:val="00DF7BE0"/>
    <w:rsid w:val="00E20501"/>
    <w:rsid w:val="00E42F28"/>
    <w:rsid w:val="00E51C03"/>
    <w:rsid w:val="00E64C97"/>
    <w:rsid w:val="00E8013E"/>
    <w:rsid w:val="00E80608"/>
    <w:rsid w:val="00EA464A"/>
    <w:rsid w:val="00EB150E"/>
    <w:rsid w:val="00EC22D7"/>
    <w:rsid w:val="00ED00D8"/>
    <w:rsid w:val="00EF3DD0"/>
    <w:rsid w:val="00F11CB3"/>
    <w:rsid w:val="00F15F4C"/>
    <w:rsid w:val="00F2026C"/>
    <w:rsid w:val="00F226FA"/>
    <w:rsid w:val="00F247DA"/>
    <w:rsid w:val="00F40B16"/>
    <w:rsid w:val="00F4248A"/>
    <w:rsid w:val="00F5279A"/>
    <w:rsid w:val="00F67BBB"/>
    <w:rsid w:val="00F751CA"/>
    <w:rsid w:val="00F86371"/>
    <w:rsid w:val="00F9053C"/>
    <w:rsid w:val="00F97B21"/>
    <w:rsid w:val="00FA24A6"/>
    <w:rsid w:val="00FA5F1A"/>
    <w:rsid w:val="00FD1A5B"/>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80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qFormat/>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AB398F"/>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8C4BC4"/>
    <w:pPr>
      <w:spacing w:before="120" w:after="400" w:line="400" w:lineRule="exact"/>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065CE3"/>
    <w:pPr>
      <w:spacing w:before="360" w:line="320" w:lineRule="exact"/>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AB4DB1"/>
    <w:pPr>
      <w:numPr>
        <w:numId w:val="2"/>
      </w:numPr>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AB398F"/>
    <w:rPr>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167157"/>
    <w:rPr>
      <w:noProof/>
      <w:sz w:val="24"/>
      <w:szCs w:val="24"/>
      <w:lang w:eastAsia="en-GB"/>
    </w:rPr>
  </w:style>
  <w:style w:type="character" w:customStyle="1" w:styleId="QATemplateHeadingTwoChar">
    <w:name w:val="QA Template Heading Two Char"/>
    <w:basedOn w:val="QATemplateBodyCopyChar"/>
    <w:link w:val="QATemplateHeadingTwo"/>
    <w:rsid w:val="00167157"/>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167157"/>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35453C"/>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35453C"/>
    <w:rPr>
      <w:rFonts w:ascii="Courier New" w:hAnsi="Courier New" w:cs="Courier New"/>
      <w:color w:val="000000" w:themeColor="text1"/>
      <w:sz w:val="24"/>
      <w:shd w:val="clear" w:color="auto" w:fill="B8CCE4" w:themeFill="accent1" w:themeFillTint="66"/>
    </w:rPr>
  </w:style>
  <w:style w:type="paragraph" w:styleId="BodyText">
    <w:name w:val="Body Text"/>
    <w:basedOn w:val="Normal"/>
    <w:link w:val="BodyTextChar"/>
    <w:semiHidden/>
    <w:rsid w:val="009D4BB0"/>
    <w:pPr>
      <w:spacing w:before="0" w:after="0" w:line="240" w:lineRule="auto"/>
      <w:jc w:val="center"/>
    </w:pPr>
    <w:rPr>
      <w:rFonts w:eastAsia="Times New Roman" w:cs="Times New Roman"/>
      <w:b/>
      <w:color w:val="auto"/>
      <w:sz w:val="48"/>
      <w:szCs w:val="20"/>
      <w:lang w:val="x-none" w:eastAsia="x-none"/>
    </w:rPr>
  </w:style>
  <w:style w:type="character" w:customStyle="1" w:styleId="BodyTextChar">
    <w:name w:val="Body Text Char"/>
    <w:basedOn w:val="DefaultParagraphFont"/>
    <w:link w:val="BodyText"/>
    <w:semiHidden/>
    <w:rsid w:val="009D4BB0"/>
    <w:rPr>
      <w:rFonts w:ascii="Arial" w:eastAsia="Times New Roman" w:hAnsi="Arial" w:cs="Times New Roman"/>
      <w:b/>
      <w:sz w:val="48"/>
      <w:szCs w:val="20"/>
      <w:lang w:val="x-none" w:eastAsia="x-none"/>
    </w:rPr>
  </w:style>
  <w:style w:type="paragraph" w:styleId="ListParagraph">
    <w:name w:val="List Paragraph"/>
    <w:basedOn w:val="Normal"/>
    <w:uiPriority w:val="34"/>
    <w:qFormat/>
    <w:rsid w:val="0061475F"/>
    <w:pPr>
      <w:ind w:left="720"/>
      <w:contextualSpacing/>
    </w:pPr>
  </w:style>
  <w:style w:type="character" w:styleId="PageNumber">
    <w:name w:val="page number"/>
    <w:basedOn w:val="DefaultParagraphFont"/>
    <w:rsid w:val="00267216"/>
  </w:style>
  <w:style w:type="character" w:styleId="FollowedHyperlink">
    <w:name w:val="FollowedHyperlink"/>
    <w:basedOn w:val="DefaultParagraphFont"/>
    <w:uiPriority w:val="99"/>
    <w:semiHidden/>
    <w:unhideWhenUsed/>
    <w:rsid w:val="00DE07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ference\training\TestDrivenDev\BT\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9B88E-A4BA-7443-9FB8-09178E5B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F:\reference\training\TestDrivenDev\BT\HAND_A4_Portrait_Handout_2013_v1.0.dotx</Template>
  <TotalTime>12</TotalTime>
  <Pages>2</Pages>
  <Words>193</Words>
  <Characters>1102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Richard</dc:creator>
  <cp:lastModifiedBy>Nick Todd</cp:lastModifiedBy>
  <cp:revision>3</cp:revision>
  <cp:lastPrinted>2013-01-03T19:34:00Z</cp:lastPrinted>
  <dcterms:created xsi:type="dcterms:W3CDTF">2016-06-08T12:10:00Z</dcterms:created>
  <dcterms:modified xsi:type="dcterms:W3CDTF">2016-06-08T12:21:00Z</dcterms:modified>
</cp:coreProperties>
</file>