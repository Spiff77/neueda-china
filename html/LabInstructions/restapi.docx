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40C1E" w14:textId="409248C0" w:rsidR="009D4BB0" w:rsidRPr="00267216" w:rsidRDefault="00031D38" w:rsidP="00267216">
      <w:pPr>
        <w:jc w:val="center"/>
        <w:rPr>
          <w:b/>
          <w:sz w:val="32"/>
          <w:szCs w:val="32"/>
        </w:rPr>
      </w:pPr>
      <w:r>
        <w:rPr>
          <w:b/>
          <w:sz w:val="32"/>
          <w:szCs w:val="32"/>
        </w:rPr>
        <w:t>Creating a REST API</w:t>
      </w:r>
    </w:p>
    <w:p w14:paraId="5931B7BC" w14:textId="77777777" w:rsidR="00D82097" w:rsidRDefault="00D82097" w:rsidP="009D4BB0">
      <w:pPr>
        <w:pStyle w:val="Heading1"/>
        <w:rPr>
          <w:rFonts w:ascii="Arial" w:hAnsi="Arial" w:cs="Arial"/>
        </w:rPr>
      </w:pPr>
    </w:p>
    <w:p w14:paraId="63628328" w14:textId="77777777" w:rsidR="009D4BB0" w:rsidRPr="00267216" w:rsidRDefault="0061475F" w:rsidP="00267216">
      <w:pPr>
        <w:rPr>
          <w:b/>
        </w:rPr>
      </w:pPr>
      <w:r w:rsidRPr="00267216">
        <w:rPr>
          <w:b/>
        </w:rPr>
        <w:t>Overview</w:t>
      </w:r>
    </w:p>
    <w:p w14:paraId="554E89E5" w14:textId="10D8FDCA" w:rsidR="00DB6026" w:rsidRPr="00267216" w:rsidRDefault="0061475F" w:rsidP="009D4BB0">
      <w:pPr>
        <w:rPr>
          <w:rFonts w:ascii="Times New Roman" w:hAnsi="Times New Roman"/>
        </w:rPr>
      </w:pPr>
      <w:r w:rsidRPr="00267216">
        <w:rPr>
          <w:rFonts w:ascii="Times New Roman" w:hAnsi="Times New Roman"/>
        </w:rPr>
        <w:t xml:space="preserve">In this lab, you'll </w:t>
      </w:r>
      <w:r w:rsidR="00DB6026" w:rsidRPr="00267216">
        <w:rPr>
          <w:rFonts w:ascii="Times New Roman" w:hAnsi="Times New Roman"/>
        </w:rPr>
        <w:t xml:space="preserve">implement </w:t>
      </w:r>
      <w:r w:rsidR="00031D38">
        <w:rPr>
          <w:rFonts w:ascii="Times New Roman" w:hAnsi="Times New Roman"/>
        </w:rPr>
        <w:t>a REST API using NodeJS. In order to complete this, you will need to install NodeJS if it is not already available.</w:t>
      </w:r>
    </w:p>
    <w:p w14:paraId="168B883D" w14:textId="77777777" w:rsidR="00267216" w:rsidRPr="00267216" w:rsidRDefault="00267216" w:rsidP="00267216">
      <w:pPr>
        <w:ind w:left="357"/>
        <w:rPr>
          <w:rFonts w:ascii="Times New Roman" w:hAnsi="Times New Roman"/>
        </w:rPr>
      </w:pPr>
    </w:p>
    <w:p w14:paraId="01F644E3" w14:textId="77777777" w:rsidR="0061475F" w:rsidRPr="00267216" w:rsidRDefault="0061475F" w:rsidP="00267216">
      <w:pPr>
        <w:rPr>
          <w:b/>
        </w:rPr>
      </w:pPr>
      <w:r w:rsidRPr="00267216">
        <w:rPr>
          <w:b/>
        </w:rPr>
        <w:t>Source Folders</w:t>
      </w:r>
    </w:p>
    <w:p w14:paraId="5FBD58D5" w14:textId="527B7BEE" w:rsidR="00267216" w:rsidRPr="00E642B3" w:rsidRDefault="00031D38" w:rsidP="00267216">
      <w:pPr>
        <w:pStyle w:val="ListParagraph"/>
        <w:numPr>
          <w:ilvl w:val="0"/>
          <w:numId w:val="45"/>
        </w:numPr>
        <w:spacing w:before="0" w:after="240" w:line="240" w:lineRule="auto"/>
        <w:contextualSpacing w:val="0"/>
        <w:rPr>
          <w:rFonts w:ascii="Lucida Console" w:hAnsi="Lucida Console"/>
          <w:sz w:val="20"/>
        </w:rPr>
      </w:pPr>
      <w:r>
        <w:rPr>
          <w:rFonts w:ascii="Lucida Console" w:hAnsi="Lucida Console"/>
          <w:sz w:val="20"/>
        </w:rPr>
        <w:t>&lt;LAB_HOME&gt;\labs\rest</w:t>
      </w:r>
    </w:p>
    <w:p w14:paraId="116CA87B" w14:textId="10882837" w:rsidR="00031D38" w:rsidRPr="00E642B3" w:rsidRDefault="00031D38" w:rsidP="00031D38">
      <w:pPr>
        <w:pStyle w:val="ListParagraph"/>
        <w:numPr>
          <w:ilvl w:val="0"/>
          <w:numId w:val="45"/>
        </w:numPr>
        <w:spacing w:before="0" w:after="240" w:line="240" w:lineRule="auto"/>
        <w:contextualSpacing w:val="0"/>
        <w:rPr>
          <w:rFonts w:ascii="Lucida Console" w:hAnsi="Lucida Console"/>
          <w:sz w:val="20"/>
        </w:rPr>
      </w:pPr>
      <w:r>
        <w:rPr>
          <w:rFonts w:ascii="Lucida Console" w:hAnsi="Lucida Console"/>
          <w:sz w:val="20"/>
        </w:rPr>
        <w:t>&lt;LAB_HOME&gt;\</w:t>
      </w:r>
      <w:r>
        <w:rPr>
          <w:rFonts w:ascii="Lucida Console" w:hAnsi="Lucida Console"/>
          <w:sz w:val="20"/>
        </w:rPr>
        <w:t>solutions\</w:t>
      </w:r>
      <w:r>
        <w:rPr>
          <w:rFonts w:ascii="Lucida Console" w:hAnsi="Lucida Console"/>
          <w:sz w:val="20"/>
        </w:rPr>
        <w:t>rest</w:t>
      </w:r>
    </w:p>
    <w:p w14:paraId="3FEAD6FB" w14:textId="1236ADCE" w:rsidR="00267216" w:rsidRPr="00031D38" w:rsidRDefault="00267216" w:rsidP="009C6851">
      <w:pPr>
        <w:pStyle w:val="ListParagraph"/>
        <w:numPr>
          <w:ilvl w:val="0"/>
          <w:numId w:val="45"/>
        </w:numPr>
        <w:spacing w:before="0" w:after="120" w:line="240" w:lineRule="auto"/>
        <w:rPr>
          <w:b/>
        </w:rPr>
      </w:pPr>
    </w:p>
    <w:p w14:paraId="49CC8C61" w14:textId="77777777" w:rsidR="009D4BB0" w:rsidRDefault="0061475F" w:rsidP="00267216">
      <w:r>
        <w:br w:type="column"/>
      </w:r>
      <w:r w:rsidR="00C41C81" w:rsidRPr="00267216">
        <w:rPr>
          <w:b/>
        </w:rPr>
        <w:lastRenderedPageBreak/>
        <w:t>Familiarization</w:t>
      </w:r>
    </w:p>
    <w:p w14:paraId="60DC4D64" w14:textId="6DC06671" w:rsidR="00031D38" w:rsidRDefault="00031D38" w:rsidP="00267216">
      <w:pPr>
        <w:rPr>
          <w:rFonts w:ascii="Times New Roman" w:hAnsi="Times New Roman"/>
        </w:rPr>
      </w:pPr>
      <w:r>
        <w:rPr>
          <w:rFonts w:ascii="Times New Roman" w:hAnsi="Times New Roman"/>
        </w:rPr>
        <w:t xml:space="preserve">Using your preferred IDE, open the example REST API implementation </w:t>
      </w:r>
      <w:r w:rsidRPr="00B641C4">
        <w:t>&lt;LAB_HOME&gt;\labs\rest\</w:t>
      </w:r>
      <w:r w:rsidR="008A1777" w:rsidRPr="00B641C4">
        <w:t>restapi.js</w:t>
      </w:r>
    </w:p>
    <w:p w14:paraId="24FE512A" w14:textId="77777777" w:rsidR="00B641C4" w:rsidRDefault="00B641C4" w:rsidP="00267216">
      <w:pPr>
        <w:rPr>
          <w:rFonts w:ascii="Times New Roman" w:hAnsi="Times New Roman"/>
        </w:rPr>
      </w:pPr>
    </w:p>
    <w:p w14:paraId="4B7C7D57" w14:textId="26C7D5ED" w:rsidR="00B641C4" w:rsidRDefault="00B641C4" w:rsidP="00267216">
      <w:pPr>
        <w:rPr>
          <w:rFonts w:ascii="Times New Roman" w:hAnsi="Times New Roman"/>
        </w:rPr>
      </w:pPr>
      <w:r>
        <w:rPr>
          <w:rFonts w:ascii="Times New Roman" w:hAnsi="Times New Roman"/>
        </w:rPr>
        <w:t>This is the example you were introduced to in the chapter. You will now refactor this example to return restaurant information.</w:t>
      </w:r>
    </w:p>
    <w:p w14:paraId="0DC3A55E" w14:textId="41015A1F" w:rsidR="00B641C4" w:rsidRDefault="00B641C4" w:rsidP="00267216">
      <w:pPr>
        <w:rPr>
          <w:rFonts w:ascii="Times New Roman" w:hAnsi="Times New Roman"/>
        </w:rPr>
      </w:pPr>
      <w:r>
        <w:rPr>
          <w:rFonts w:ascii="Times New Roman" w:hAnsi="Times New Roman"/>
        </w:rPr>
        <w:t xml:space="preserve">We have provided </w:t>
      </w:r>
      <w:r w:rsidR="009D7FB1">
        <w:rPr>
          <w:rFonts w:ascii="Times New Roman" w:hAnsi="Times New Roman"/>
        </w:rPr>
        <w:t>four</w:t>
      </w:r>
      <w:r>
        <w:rPr>
          <w:rFonts w:ascii="Times New Roman" w:hAnsi="Times New Roman"/>
        </w:rPr>
        <w:t xml:space="preserve"> sample JSON files for your REST API. One contains a list of restaurants, one is a Thai restaurant and the other is a Burger restaurant.</w:t>
      </w:r>
      <w:r w:rsidR="009D7FB1">
        <w:rPr>
          <w:rFonts w:ascii="Times New Roman" w:hAnsi="Times New Roman"/>
        </w:rPr>
        <w:t xml:space="preserve"> The final file is a list of orders that you can add new orders to.</w:t>
      </w:r>
    </w:p>
    <w:p w14:paraId="6AB65E6E" w14:textId="77777777" w:rsidR="00B641C4" w:rsidRDefault="00B641C4" w:rsidP="00267216">
      <w:pPr>
        <w:rPr>
          <w:rFonts w:ascii="Times New Roman" w:hAnsi="Times New Roman"/>
        </w:rPr>
      </w:pPr>
    </w:p>
    <w:p w14:paraId="37D97F2F" w14:textId="77DFFBF7" w:rsidR="00B641C4" w:rsidRDefault="00B641C4" w:rsidP="00267216">
      <w:pPr>
        <w:rPr>
          <w:rFonts w:ascii="Times New Roman" w:hAnsi="Times New Roman"/>
        </w:rPr>
      </w:pPr>
      <w:r>
        <w:rPr>
          <w:rFonts w:ascii="Times New Roman" w:hAnsi="Times New Roman"/>
        </w:rPr>
        <w:t>Your task is to implement a REST API allowing users to:</w:t>
      </w:r>
    </w:p>
    <w:p w14:paraId="110901DC" w14:textId="603801AC" w:rsidR="00B641C4" w:rsidRDefault="00B641C4" w:rsidP="00B641C4">
      <w:pPr>
        <w:pStyle w:val="ListParagraph"/>
        <w:numPr>
          <w:ilvl w:val="0"/>
          <w:numId w:val="46"/>
        </w:numPr>
        <w:rPr>
          <w:rFonts w:ascii="Times New Roman" w:hAnsi="Times New Roman"/>
        </w:rPr>
      </w:pPr>
      <w:r>
        <w:rPr>
          <w:rFonts w:ascii="Times New Roman" w:hAnsi="Times New Roman"/>
        </w:rPr>
        <w:t>List restaurants</w:t>
      </w:r>
    </w:p>
    <w:p w14:paraId="5FA51F57" w14:textId="6E328466" w:rsidR="00B641C4" w:rsidRDefault="00B641C4" w:rsidP="00B641C4">
      <w:pPr>
        <w:pStyle w:val="ListParagraph"/>
        <w:numPr>
          <w:ilvl w:val="0"/>
          <w:numId w:val="46"/>
        </w:numPr>
        <w:rPr>
          <w:rFonts w:ascii="Times New Roman" w:hAnsi="Times New Roman"/>
        </w:rPr>
      </w:pPr>
      <w:r>
        <w:rPr>
          <w:rFonts w:ascii="Times New Roman" w:hAnsi="Times New Roman"/>
        </w:rPr>
        <w:t>Return a restaurant by ID (which will work for just the two provided restaurants)</w:t>
      </w:r>
    </w:p>
    <w:p w14:paraId="5CB0301C" w14:textId="3D390F65" w:rsidR="00B641C4" w:rsidRDefault="00041B84" w:rsidP="00B641C4">
      <w:pPr>
        <w:pStyle w:val="ListParagraph"/>
        <w:numPr>
          <w:ilvl w:val="0"/>
          <w:numId w:val="46"/>
        </w:numPr>
        <w:rPr>
          <w:rFonts w:ascii="Times New Roman" w:hAnsi="Times New Roman"/>
        </w:rPr>
      </w:pPr>
      <w:r>
        <w:rPr>
          <w:rFonts w:ascii="Times New Roman" w:hAnsi="Times New Roman"/>
        </w:rPr>
        <w:t>P</w:t>
      </w:r>
      <w:r w:rsidR="00DF7BE0">
        <w:rPr>
          <w:rFonts w:ascii="Times New Roman" w:hAnsi="Times New Roman"/>
        </w:rPr>
        <w:t>lace an order</w:t>
      </w:r>
    </w:p>
    <w:p w14:paraId="530EA468" w14:textId="3B65CC43" w:rsidR="00041B84" w:rsidRDefault="00041B84" w:rsidP="00B641C4">
      <w:pPr>
        <w:pStyle w:val="ListParagraph"/>
        <w:numPr>
          <w:ilvl w:val="0"/>
          <w:numId w:val="46"/>
        </w:numPr>
        <w:rPr>
          <w:rFonts w:ascii="Times New Roman" w:hAnsi="Times New Roman"/>
        </w:rPr>
      </w:pPr>
      <w:r>
        <w:rPr>
          <w:rFonts w:ascii="Times New Roman" w:hAnsi="Times New Roman"/>
        </w:rPr>
        <w:t>Retrieve an order</w:t>
      </w:r>
      <w:r w:rsidR="009D7FB1">
        <w:rPr>
          <w:rFonts w:ascii="Times New Roman" w:hAnsi="Times New Roman"/>
        </w:rPr>
        <w:t xml:space="preserve"> by ID</w:t>
      </w:r>
    </w:p>
    <w:p w14:paraId="3D710D00" w14:textId="6BEB3957" w:rsidR="00041B84" w:rsidRPr="00B641C4" w:rsidRDefault="00041B84" w:rsidP="00B641C4">
      <w:pPr>
        <w:pStyle w:val="ListParagraph"/>
        <w:numPr>
          <w:ilvl w:val="0"/>
          <w:numId w:val="46"/>
        </w:numPr>
        <w:rPr>
          <w:rFonts w:ascii="Times New Roman" w:hAnsi="Times New Roman"/>
        </w:rPr>
      </w:pPr>
      <w:r>
        <w:rPr>
          <w:rFonts w:ascii="Times New Roman" w:hAnsi="Times New Roman"/>
        </w:rPr>
        <w:t>Delete an order</w:t>
      </w:r>
      <w:r w:rsidR="009D7FB1">
        <w:rPr>
          <w:rFonts w:ascii="Times New Roman" w:hAnsi="Times New Roman"/>
        </w:rPr>
        <w:t xml:space="preserve"> by ID</w:t>
      </w:r>
    </w:p>
    <w:p w14:paraId="5D11899D" w14:textId="77777777" w:rsidR="00031D38" w:rsidRDefault="00031D38" w:rsidP="00267216">
      <w:pPr>
        <w:rPr>
          <w:rFonts w:ascii="Times New Roman" w:hAnsi="Times New Roman"/>
        </w:rPr>
      </w:pPr>
    </w:p>
    <w:p w14:paraId="2796F489" w14:textId="4279AED5" w:rsidR="006329FC" w:rsidRPr="00267216" w:rsidRDefault="006329FC" w:rsidP="00267216">
      <w:pPr>
        <w:rPr>
          <w:b/>
        </w:rPr>
      </w:pPr>
      <w:r w:rsidRPr="00267216">
        <w:rPr>
          <w:b/>
        </w:rPr>
        <w:t xml:space="preserve">Exercise </w:t>
      </w:r>
      <w:r w:rsidR="000026DA" w:rsidRPr="00267216">
        <w:rPr>
          <w:b/>
        </w:rPr>
        <w:t>1</w:t>
      </w:r>
      <w:r w:rsidRPr="00267216">
        <w:rPr>
          <w:b/>
        </w:rPr>
        <w:t xml:space="preserve">:  </w:t>
      </w:r>
      <w:r w:rsidR="004831DB">
        <w:rPr>
          <w:b/>
        </w:rPr>
        <w:t>Verify the NodeJS Installation</w:t>
      </w:r>
    </w:p>
    <w:p w14:paraId="1A3B54FA" w14:textId="5025AF7F" w:rsidR="004831DB" w:rsidRPr="004831DB" w:rsidRDefault="004831DB" w:rsidP="004831DB">
      <w:pPr>
        <w:pStyle w:val="ListParagraph"/>
        <w:numPr>
          <w:ilvl w:val="0"/>
          <w:numId w:val="47"/>
        </w:numPr>
        <w:rPr>
          <w:rFonts w:ascii="Times New Roman" w:hAnsi="Times New Roman"/>
        </w:rPr>
      </w:pPr>
      <w:r>
        <w:rPr>
          <w:rFonts w:ascii="Times New Roman" w:hAnsi="Times New Roman"/>
        </w:rPr>
        <w:t xml:space="preserve">Verify that Node is </w:t>
      </w:r>
      <w:r>
        <w:rPr>
          <w:rFonts w:ascii="Times New Roman" w:hAnsi="Times New Roman"/>
        </w:rPr>
        <w:t>install</w:t>
      </w:r>
      <w:r>
        <w:rPr>
          <w:rFonts w:ascii="Times New Roman" w:hAnsi="Times New Roman"/>
        </w:rPr>
        <w:t>ed</w:t>
      </w:r>
      <w:r>
        <w:rPr>
          <w:rFonts w:ascii="Times New Roman" w:hAnsi="Times New Roman"/>
        </w:rPr>
        <w:t xml:space="preserve"> by </w:t>
      </w:r>
      <w:r>
        <w:rPr>
          <w:rFonts w:ascii="Times New Roman" w:hAnsi="Times New Roman"/>
        </w:rPr>
        <w:t>launching</w:t>
      </w:r>
      <w:r>
        <w:rPr>
          <w:rFonts w:ascii="Times New Roman" w:hAnsi="Times New Roman"/>
        </w:rPr>
        <w:t xml:space="preserve"> a command prompt typing </w:t>
      </w:r>
      <w:r w:rsidRPr="00DE07A3">
        <w:rPr>
          <w:rFonts w:ascii="Lucida Console" w:hAnsi="Lucida Console"/>
          <w:sz w:val="20"/>
          <w:szCs w:val="20"/>
        </w:rPr>
        <w:t>node --version</w:t>
      </w:r>
      <w:r>
        <w:rPr>
          <w:rFonts w:ascii="Times New Roman" w:hAnsi="Times New Roman"/>
        </w:rPr>
        <w:t xml:space="preserve"> which </w:t>
      </w:r>
      <w:r w:rsidR="00DE07A3">
        <w:rPr>
          <w:rFonts w:ascii="Times New Roman" w:hAnsi="Times New Roman"/>
        </w:rPr>
        <w:t>will tell you the version you have. If it says command not found, then complete the following steps. If it comes back with version 4.x.x, then move onto step 5.</w:t>
      </w:r>
    </w:p>
    <w:p w14:paraId="5E423662" w14:textId="7A11D3F1" w:rsidR="00267216" w:rsidRPr="004831DB" w:rsidRDefault="004831DB" w:rsidP="004831DB">
      <w:pPr>
        <w:pStyle w:val="ListParagraph"/>
        <w:numPr>
          <w:ilvl w:val="0"/>
          <w:numId w:val="47"/>
        </w:numPr>
        <w:rPr>
          <w:rFonts w:ascii="Times New Roman" w:hAnsi="Times New Roman"/>
        </w:rPr>
      </w:pPr>
      <w:r w:rsidRPr="004831DB">
        <w:rPr>
          <w:rFonts w:ascii="Times New Roman" w:hAnsi="Times New Roman"/>
        </w:rPr>
        <w:t xml:space="preserve">Download the installer from </w:t>
      </w:r>
      <w:hyperlink r:id="rId8" w:history="1">
        <w:r w:rsidRPr="004831DB">
          <w:rPr>
            <w:rStyle w:val="Hyperlink"/>
            <w:rFonts w:ascii="Times New Roman" w:hAnsi="Times New Roman"/>
          </w:rPr>
          <w:t>https://nodejs.org/en/download/</w:t>
        </w:r>
      </w:hyperlink>
    </w:p>
    <w:p w14:paraId="163D33B3" w14:textId="4EE542FB" w:rsidR="004831DB" w:rsidRDefault="004831DB" w:rsidP="004831DB">
      <w:pPr>
        <w:pStyle w:val="ListParagraph"/>
        <w:numPr>
          <w:ilvl w:val="0"/>
          <w:numId w:val="47"/>
        </w:numPr>
        <w:rPr>
          <w:rFonts w:ascii="Times New Roman" w:hAnsi="Times New Roman"/>
        </w:rPr>
      </w:pPr>
      <w:r>
        <w:rPr>
          <w:rFonts w:ascii="Times New Roman" w:hAnsi="Times New Roman"/>
        </w:rPr>
        <w:t>Run the installer accepting all of the defaults.</w:t>
      </w:r>
    </w:p>
    <w:p w14:paraId="0D1EBC1E" w14:textId="67AEDDAE" w:rsidR="00DE07A3" w:rsidRDefault="00DE07A3" w:rsidP="004831DB">
      <w:pPr>
        <w:pStyle w:val="ListParagraph"/>
        <w:numPr>
          <w:ilvl w:val="0"/>
          <w:numId w:val="47"/>
        </w:numPr>
        <w:rPr>
          <w:rFonts w:ascii="Times New Roman" w:hAnsi="Times New Roman"/>
        </w:rPr>
      </w:pPr>
      <w:r>
        <w:rPr>
          <w:rFonts w:ascii="Times New Roman" w:hAnsi="Times New Roman"/>
        </w:rPr>
        <w:t>In a new console, repeat step 1 to verify that you now have a working NodeJS installation.</w:t>
      </w:r>
    </w:p>
    <w:p w14:paraId="50CA6A7C" w14:textId="3CD870C5" w:rsidR="00DE07A3" w:rsidRDefault="00DE07A3" w:rsidP="004831DB">
      <w:pPr>
        <w:pStyle w:val="ListParagraph"/>
        <w:numPr>
          <w:ilvl w:val="0"/>
          <w:numId w:val="47"/>
        </w:numPr>
        <w:rPr>
          <w:rFonts w:ascii="Times New Roman" w:hAnsi="Times New Roman"/>
        </w:rPr>
      </w:pPr>
      <w:r>
        <w:rPr>
          <w:rFonts w:ascii="Times New Roman" w:hAnsi="Times New Roman"/>
        </w:rPr>
        <w:t xml:space="preserve">Launch a command prompt in </w:t>
      </w:r>
      <w:r w:rsidRPr="00DE07A3">
        <w:rPr>
          <w:rFonts w:ascii="Lucida Console" w:hAnsi="Lucida Console"/>
          <w:sz w:val="20"/>
          <w:szCs w:val="20"/>
        </w:rPr>
        <w:t>&lt;LAB_HOME&gt;\labs\rest</w:t>
      </w:r>
      <w:r>
        <w:rPr>
          <w:rFonts w:ascii="Times New Roman" w:hAnsi="Times New Roman"/>
        </w:rPr>
        <w:t>.</w:t>
      </w:r>
    </w:p>
    <w:p w14:paraId="0063FE9A" w14:textId="744068E6" w:rsidR="00DE07A3" w:rsidRPr="00DE07A3" w:rsidRDefault="00DE07A3" w:rsidP="004831DB">
      <w:pPr>
        <w:pStyle w:val="ListParagraph"/>
        <w:numPr>
          <w:ilvl w:val="0"/>
          <w:numId w:val="47"/>
        </w:numPr>
        <w:rPr>
          <w:rFonts w:ascii="Times New Roman" w:hAnsi="Times New Roman"/>
        </w:rPr>
      </w:pPr>
      <w:r>
        <w:rPr>
          <w:rFonts w:ascii="Times New Roman" w:hAnsi="Times New Roman"/>
        </w:rPr>
        <w:t xml:space="preserve">At the prompt, type </w:t>
      </w:r>
      <w:r w:rsidRPr="00DE07A3">
        <w:rPr>
          <w:rFonts w:ascii="Lucida Console" w:hAnsi="Lucida Console"/>
          <w:sz w:val="20"/>
          <w:szCs w:val="20"/>
        </w:rPr>
        <w:t>node restapi.js</w:t>
      </w:r>
    </w:p>
    <w:p w14:paraId="6605338B" w14:textId="6964B42A" w:rsidR="00DE07A3" w:rsidRDefault="00DE07A3" w:rsidP="004831DB">
      <w:pPr>
        <w:pStyle w:val="ListParagraph"/>
        <w:numPr>
          <w:ilvl w:val="0"/>
          <w:numId w:val="47"/>
        </w:numPr>
        <w:rPr>
          <w:rFonts w:ascii="Times New Roman" w:hAnsi="Times New Roman"/>
        </w:rPr>
      </w:pPr>
      <w:r w:rsidRPr="00DE07A3">
        <w:rPr>
          <w:rFonts w:ascii="Times New Roman" w:hAnsi="Times New Roman"/>
        </w:rPr>
        <w:t>Launch a browser</w:t>
      </w:r>
      <w:r>
        <w:rPr>
          <w:rFonts w:ascii="Times New Roman" w:hAnsi="Times New Roman"/>
        </w:rPr>
        <w:t xml:space="preserve"> and enter the URL </w:t>
      </w:r>
      <w:hyperlink r:id="rId9" w:history="1">
        <w:r w:rsidRPr="005B7998">
          <w:rPr>
            <w:rStyle w:val="Hyperlink"/>
            <w:rFonts w:ascii="Times New Roman" w:hAnsi="Times New Roman"/>
          </w:rPr>
          <w:t>http://localhost:8081/albums</w:t>
        </w:r>
      </w:hyperlink>
      <w:r>
        <w:rPr>
          <w:rFonts w:ascii="Times New Roman" w:hAnsi="Times New Roman"/>
        </w:rPr>
        <w:t>, and verify that a list of albums is returned as JSON.</w:t>
      </w:r>
    </w:p>
    <w:p w14:paraId="5760AB30" w14:textId="3FF6BDE6" w:rsidR="00DE07A3" w:rsidRPr="00DE07A3" w:rsidRDefault="00DE07A3" w:rsidP="004831DB">
      <w:pPr>
        <w:pStyle w:val="ListParagraph"/>
        <w:numPr>
          <w:ilvl w:val="0"/>
          <w:numId w:val="47"/>
        </w:numPr>
        <w:rPr>
          <w:rFonts w:ascii="Times New Roman" w:hAnsi="Times New Roman"/>
        </w:rPr>
      </w:pPr>
      <w:r>
        <w:rPr>
          <w:rFonts w:ascii="Times New Roman" w:hAnsi="Times New Roman"/>
        </w:rPr>
        <w:t>Return to the console and type Ctrl C to terminate your REST API.</w:t>
      </w:r>
    </w:p>
    <w:p w14:paraId="2D2D3A66" w14:textId="400F46EE" w:rsidR="00734F0D" w:rsidRPr="00267216" w:rsidRDefault="00734F0D" w:rsidP="00267216">
      <w:pPr>
        <w:rPr>
          <w:b/>
        </w:rPr>
      </w:pPr>
      <w:r w:rsidRPr="00267216">
        <w:rPr>
          <w:b/>
        </w:rPr>
        <w:t xml:space="preserve">Exercise 2:  </w:t>
      </w:r>
      <w:r w:rsidR="00CD2C4F">
        <w:rPr>
          <w:b/>
        </w:rPr>
        <w:t>Update the REST API to Return a list of Restaurants</w:t>
      </w:r>
    </w:p>
    <w:p w14:paraId="0F6D8C1C" w14:textId="6B38F931" w:rsidR="00267216" w:rsidRDefault="00CD2C4F" w:rsidP="00734F0D">
      <w:pPr>
        <w:rPr>
          <w:rFonts w:ascii="Times New Roman" w:hAnsi="Times New Roman"/>
        </w:rPr>
      </w:pPr>
      <w:r>
        <w:rPr>
          <w:rFonts w:ascii="Times New Roman" w:hAnsi="Times New Roman"/>
        </w:rPr>
        <w:t>Open the restapi.js file in your preferred editor, and update the method that returns a list of albums to return a list of restaurants instead. We have provided the file GetNearbyRestaurants.json that you can return to the caller. Come up with an appropriate endpoint for this API call.</w:t>
      </w:r>
      <w:r w:rsidR="00E80608" w:rsidRPr="00267216">
        <w:rPr>
          <w:rFonts w:ascii="Times New Roman" w:hAnsi="Times New Roman"/>
        </w:rPr>
        <w:t xml:space="preserve"> </w:t>
      </w:r>
    </w:p>
    <w:p w14:paraId="03BCC6DD" w14:textId="77777777" w:rsidR="00CD2C4F" w:rsidRPr="00267216" w:rsidRDefault="00CD2C4F" w:rsidP="00734F0D">
      <w:pPr>
        <w:rPr>
          <w:rFonts w:ascii="Times New Roman" w:hAnsi="Times New Roman"/>
        </w:rPr>
      </w:pPr>
    </w:p>
    <w:p w14:paraId="405A6776" w14:textId="673FE3F8" w:rsidR="00CD2C4F" w:rsidRDefault="00933A17" w:rsidP="00267216">
      <w:pPr>
        <w:rPr>
          <w:b/>
        </w:rPr>
      </w:pPr>
      <w:r w:rsidRPr="00267216">
        <w:rPr>
          <w:b/>
        </w:rPr>
        <w:t xml:space="preserve">Exercise 3:  </w:t>
      </w:r>
      <w:r w:rsidR="00CD2C4F">
        <w:rPr>
          <w:b/>
        </w:rPr>
        <w:t>Update the REST API to Return a specific Restaurant by ID</w:t>
      </w:r>
    </w:p>
    <w:p w14:paraId="19199396" w14:textId="55801912" w:rsidR="00CD2C4F" w:rsidRDefault="00CD2C4F" w:rsidP="00CD2C4F">
      <w:pPr>
        <w:rPr>
          <w:rFonts w:ascii="Times New Roman" w:hAnsi="Times New Roman"/>
        </w:rPr>
      </w:pPr>
      <w:r w:rsidRPr="00CD2C4F">
        <w:rPr>
          <w:rFonts w:ascii="Times New Roman" w:hAnsi="Times New Roman"/>
        </w:rPr>
        <w:lastRenderedPageBreak/>
        <w:t>Now update the method that currently returns an album by ID and change it so that it returns a restaurant by ID instead. You will support ID 6 and ID 25. All other IDs will return a 404.</w:t>
      </w:r>
    </w:p>
    <w:p w14:paraId="75302979" w14:textId="0C60695D" w:rsidR="00CD2C4F" w:rsidRDefault="00CD2C4F" w:rsidP="00CD2C4F">
      <w:pPr>
        <w:rPr>
          <w:rFonts w:ascii="Times New Roman" w:hAnsi="Times New Roman"/>
        </w:rPr>
      </w:pPr>
      <w:r>
        <w:rPr>
          <w:rFonts w:ascii="Times New Roman" w:hAnsi="Times New Roman"/>
        </w:rPr>
        <w:t>You can use the files burgerRestaurantMenu.json and thaiRestaurantMenu.json to be the returned JSON for the two available restaurants.</w:t>
      </w:r>
    </w:p>
    <w:p w14:paraId="3BFC67A5" w14:textId="77777777" w:rsidR="00CD2C4F" w:rsidRPr="00CD2C4F" w:rsidRDefault="00CD2C4F" w:rsidP="00CD2C4F">
      <w:pPr>
        <w:rPr>
          <w:rFonts w:ascii="Times New Roman" w:hAnsi="Times New Roman"/>
        </w:rPr>
      </w:pPr>
    </w:p>
    <w:p w14:paraId="0547C44F" w14:textId="61C7169A" w:rsidR="005B59D6" w:rsidRDefault="005B59D6" w:rsidP="00267216">
      <w:pPr>
        <w:rPr>
          <w:b/>
        </w:rPr>
      </w:pPr>
      <w:r w:rsidRPr="00267216">
        <w:rPr>
          <w:b/>
        </w:rPr>
        <w:t xml:space="preserve">Exercise 4:  </w:t>
      </w:r>
      <w:r w:rsidR="00CD2C4F">
        <w:rPr>
          <w:b/>
        </w:rPr>
        <w:t>Place an Order</w:t>
      </w:r>
    </w:p>
    <w:p w14:paraId="39EACB2D" w14:textId="7F9249D5" w:rsidR="00CD2C4F" w:rsidRDefault="00CD2C4F" w:rsidP="00267216">
      <w:pPr>
        <w:rPr>
          <w:rFonts w:ascii="Times New Roman" w:hAnsi="Times New Roman"/>
        </w:rPr>
      </w:pPr>
      <w:r w:rsidRPr="00CD2C4F">
        <w:rPr>
          <w:rFonts w:ascii="Times New Roman" w:hAnsi="Times New Roman"/>
        </w:rPr>
        <w:t>In this final main exercise, you will allow users to place an order.</w:t>
      </w:r>
      <w:r w:rsidR="00050049">
        <w:rPr>
          <w:rFonts w:ascii="Times New Roman" w:hAnsi="Times New Roman"/>
        </w:rPr>
        <w:t xml:space="preserve"> You can decide on a JSON structure for the order based on the information required. We will not actually be validating this on the server side since that would take too long, so for now, just create a simple order structure. Some sample orders are provided in the file orders.json.</w:t>
      </w:r>
    </w:p>
    <w:p w14:paraId="79319E49" w14:textId="0785416D" w:rsidR="00050049" w:rsidRDefault="00050049" w:rsidP="00267216">
      <w:pPr>
        <w:rPr>
          <w:rFonts w:ascii="Times New Roman" w:hAnsi="Times New Roman"/>
        </w:rPr>
      </w:pPr>
      <w:r>
        <w:rPr>
          <w:rFonts w:ascii="Times New Roman" w:hAnsi="Times New Roman"/>
        </w:rPr>
        <w:t>Orders supplied by your endpoint must be added into this list of orders, but they do not need to match the same JSON structure.</w:t>
      </w:r>
      <w:r w:rsidR="00174866">
        <w:rPr>
          <w:rFonts w:ascii="Times New Roman" w:hAnsi="Times New Roman"/>
        </w:rPr>
        <w:t xml:space="preserve"> You can use your JSON structure from the JSON chapter as your order to be submitted.</w:t>
      </w:r>
      <w:bookmarkStart w:id="0" w:name="_GoBack"/>
      <w:bookmarkEnd w:id="0"/>
    </w:p>
    <w:p w14:paraId="0547DC1A" w14:textId="77777777" w:rsidR="00050049" w:rsidRPr="00CD2C4F" w:rsidRDefault="00050049" w:rsidP="00267216">
      <w:pPr>
        <w:rPr>
          <w:rFonts w:ascii="Times New Roman" w:hAnsi="Times New Roman"/>
        </w:rPr>
      </w:pPr>
    </w:p>
    <w:p w14:paraId="5B882B21" w14:textId="437BF3E1" w:rsidR="00487406" w:rsidRPr="00E42F28" w:rsidRDefault="00487406" w:rsidP="00E42F28">
      <w:pPr>
        <w:rPr>
          <w:b/>
        </w:rPr>
      </w:pPr>
      <w:r w:rsidRPr="00E42F28">
        <w:rPr>
          <w:b/>
        </w:rPr>
        <w:t>Exercise 5</w:t>
      </w:r>
      <w:r w:rsidR="00050049">
        <w:rPr>
          <w:b/>
        </w:rPr>
        <w:t xml:space="preserve"> (If time Permits)</w:t>
      </w:r>
      <w:r w:rsidR="00CD2C4F">
        <w:rPr>
          <w:b/>
        </w:rPr>
        <w:t xml:space="preserve">: </w:t>
      </w:r>
      <w:r w:rsidRPr="00E42F28">
        <w:rPr>
          <w:b/>
        </w:rPr>
        <w:t xml:space="preserve"> </w:t>
      </w:r>
      <w:r w:rsidR="00CD2C4F">
        <w:rPr>
          <w:b/>
        </w:rPr>
        <w:t>Remove an Order</w:t>
      </w:r>
    </w:p>
    <w:p w14:paraId="142E01FC" w14:textId="677CCDA9" w:rsidR="00487406" w:rsidRPr="00267216" w:rsidRDefault="00CD2C4F" w:rsidP="00487406">
      <w:pPr>
        <w:rPr>
          <w:rFonts w:ascii="Times New Roman" w:hAnsi="Times New Roman"/>
        </w:rPr>
      </w:pPr>
      <w:r>
        <w:rPr>
          <w:rFonts w:ascii="Times New Roman" w:hAnsi="Times New Roman"/>
        </w:rPr>
        <w:t>If you have time, update the delete method to allow users to remove an order by ID</w:t>
      </w:r>
      <w:r w:rsidR="00487406" w:rsidRPr="00267216">
        <w:rPr>
          <w:rFonts w:ascii="Times New Roman" w:hAnsi="Times New Roman"/>
        </w:rPr>
        <w:t>.</w:t>
      </w:r>
    </w:p>
    <w:sectPr w:rsidR="00487406" w:rsidRPr="00267216" w:rsidSect="00690DF9">
      <w:headerReference w:type="default" r:id="rId10"/>
      <w:footerReference w:type="default" r:id="rId11"/>
      <w:pgSz w:w="11906" w:h="16838" w:code="9"/>
      <w:pgMar w:top="1701" w:right="1134" w:bottom="2836" w:left="1418" w:header="454" w:footer="31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F4F86" w14:textId="77777777" w:rsidR="00031580" w:rsidRDefault="00031580" w:rsidP="00690DF9">
      <w:r>
        <w:separator/>
      </w:r>
    </w:p>
  </w:endnote>
  <w:endnote w:type="continuationSeparator" w:id="0">
    <w:p w14:paraId="0A89BF94" w14:textId="77777777" w:rsidR="00031580" w:rsidRDefault="00031580"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7A63" w14:textId="77777777" w:rsidR="00267216" w:rsidRPr="00267216" w:rsidRDefault="00267216" w:rsidP="00267216">
    <w:pPr>
      <w:pStyle w:val="Footer"/>
      <w:pBdr>
        <w:top w:val="single" w:sz="6" w:space="1" w:color="000000"/>
      </w:pBdr>
      <w:jc w:val="center"/>
      <w:rPr>
        <w:rFonts w:ascii="Times New Roman" w:hAnsi="Times New Roman" w:cs="Times New Roman"/>
      </w:rPr>
    </w:pPr>
    <w:r w:rsidRPr="00267216">
      <w:rPr>
        <w:rFonts w:ascii="Times New Roman" w:hAnsi="Times New Roman" w:cs="Times New Roman"/>
        <w:sz w:val="20"/>
      </w:rPr>
      <w:t xml:space="preserve">© Olsen Software - Page </w:t>
    </w:r>
    <w:r w:rsidRPr="00267216">
      <w:rPr>
        <w:rStyle w:val="PageNumber"/>
        <w:rFonts w:ascii="Times New Roman" w:hAnsi="Times New Roman" w:cs="Times New Roman"/>
        <w:sz w:val="20"/>
      </w:rPr>
      <w:fldChar w:fldCharType="begin"/>
    </w:r>
    <w:r w:rsidRPr="00267216">
      <w:rPr>
        <w:rStyle w:val="PageNumber"/>
        <w:rFonts w:ascii="Times New Roman" w:hAnsi="Times New Roman" w:cs="Times New Roman"/>
        <w:sz w:val="20"/>
      </w:rPr>
      <w:instrText xml:space="preserve"> PAGE </w:instrText>
    </w:r>
    <w:r w:rsidRPr="00267216">
      <w:rPr>
        <w:rStyle w:val="PageNumber"/>
        <w:rFonts w:ascii="Times New Roman" w:hAnsi="Times New Roman" w:cs="Times New Roman"/>
        <w:sz w:val="20"/>
      </w:rPr>
      <w:fldChar w:fldCharType="separate"/>
    </w:r>
    <w:r w:rsidR="00174866">
      <w:rPr>
        <w:rStyle w:val="PageNumber"/>
        <w:rFonts w:ascii="Times New Roman" w:hAnsi="Times New Roman" w:cs="Times New Roman"/>
        <w:noProof/>
        <w:sz w:val="20"/>
      </w:rPr>
      <w:t>2</w:t>
    </w:r>
    <w:r w:rsidRPr="00267216">
      <w:rPr>
        <w:rStyle w:val="PageNumber"/>
        <w:rFonts w:ascii="Times New Roman" w:hAnsi="Times New Roman" w:cs="Times New Roman"/>
        <w:sz w:val="20"/>
      </w:rPr>
      <w:fldChar w:fldCharType="end"/>
    </w:r>
  </w:p>
  <w:p w14:paraId="0BBE3608" w14:textId="77777777" w:rsidR="000F060D" w:rsidRPr="00267216" w:rsidRDefault="000F060D" w:rsidP="002672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7D844" w14:textId="77777777" w:rsidR="00031580" w:rsidRDefault="00031580" w:rsidP="00690DF9">
      <w:r>
        <w:separator/>
      </w:r>
    </w:p>
  </w:footnote>
  <w:footnote w:type="continuationSeparator" w:id="0">
    <w:p w14:paraId="0392A1D1" w14:textId="77777777" w:rsidR="00031580" w:rsidRDefault="00031580" w:rsidP="00690D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E1AF" w14:textId="251FD88A" w:rsidR="00267216" w:rsidRPr="00267216" w:rsidRDefault="00031D38" w:rsidP="00267216">
    <w:pPr>
      <w:pStyle w:val="Header"/>
      <w:pBdr>
        <w:bottom w:val="single" w:sz="6" w:space="1" w:color="000000"/>
      </w:pBdr>
      <w:jc w:val="center"/>
      <w:rPr>
        <w:rFonts w:ascii="Times New Roman" w:hAnsi="Times New Roman" w:cs="Times New Roman"/>
      </w:rPr>
    </w:pPr>
    <w:r>
      <w:rPr>
        <w:rFonts w:ascii="Times New Roman" w:hAnsi="Times New Roman" w:cs="Times New Roman"/>
        <w:sz w:val="20"/>
      </w:rPr>
      <w:t>Creating a REST API</w:t>
    </w:r>
  </w:p>
  <w:p w14:paraId="48B5D9A1" w14:textId="77777777" w:rsidR="00267216" w:rsidRDefault="00267216" w:rsidP="00267216">
    <w:pPr>
      <w:pStyle w:val="Header"/>
    </w:pPr>
  </w:p>
  <w:p w14:paraId="036AD46D" w14:textId="77777777" w:rsidR="000F060D" w:rsidRPr="00267216" w:rsidRDefault="000F060D" w:rsidP="002672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E01"/>
    <w:multiLevelType w:val="hybridMultilevel"/>
    <w:tmpl w:val="6762A0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59F6700"/>
    <w:multiLevelType w:val="hybridMultilevel"/>
    <w:tmpl w:val="2200E054"/>
    <w:lvl w:ilvl="0" w:tplc="929608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8C92532"/>
    <w:multiLevelType w:val="hybridMultilevel"/>
    <w:tmpl w:val="64940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F06CF8"/>
    <w:multiLevelType w:val="hybridMultilevel"/>
    <w:tmpl w:val="5720C802"/>
    <w:lvl w:ilvl="0" w:tplc="4D285C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F17331"/>
    <w:multiLevelType w:val="hybridMultilevel"/>
    <w:tmpl w:val="E7820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B37DCE"/>
    <w:multiLevelType w:val="hybridMultilevel"/>
    <w:tmpl w:val="37761680"/>
    <w:lvl w:ilvl="0" w:tplc="6CFEBE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FD342BB"/>
    <w:multiLevelType w:val="hybridMultilevel"/>
    <w:tmpl w:val="8008379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CE7166"/>
    <w:multiLevelType w:val="hybridMultilevel"/>
    <w:tmpl w:val="D1985E92"/>
    <w:lvl w:ilvl="0" w:tplc="304679D4">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310079C"/>
    <w:multiLevelType w:val="hybridMultilevel"/>
    <w:tmpl w:val="DE620B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42A344A"/>
    <w:multiLevelType w:val="hybridMultilevel"/>
    <w:tmpl w:val="92484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4D4499A"/>
    <w:multiLevelType w:val="hybridMultilevel"/>
    <w:tmpl w:val="AD947CC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2">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9E23A66"/>
    <w:multiLevelType w:val="hybridMultilevel"/>
    <w:tmpl w:val="53347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ABA01AF"/>
    <w:multiLevelType w:val="hybridMultilevel"/>
    <w:tmpl w:val="035C1F76"/>
    <w:lvl w:ilvl="0" w:tplc="03AAE8F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A5699B"/>
    <w:multiLevelType w:val="hybridMultilevel"/>
    <w:tmpl w:val="3C70E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3511888"/>
    <w:multiLevelType w:val="hybridMultilevel"/>
    <w:tmpl w:val="A5067AE0"/>
    <w:lvl w:ilvl="0" w:tplc="5B5C3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47F4750"/>
    <w:multiLevelType w:val="hybridMultilevel"/>
    <w:tmpl w:val="D0A4C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9C82040"/>
    <w:multiLevelType w:val="hybridMultilevel"/>
    <w:tmpl w:val="E3804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4A7C49"/>
    <w:multiLevelType w:val="hybridMultilevel"/>
    <w:tmpl w:val="A216D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2663AAD"/>
    <w:multiLevelType w:val="hybridMultilevel"/>
    <w:tmpl w:val="58E825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7B247C"/>
    <w:multiLevelType w:val="hybridMultilevel"/>
    <w:tmpl w:val="FD2293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D71623E"/>
    <w:multiLevelType w:val="hybridMultilevel"/>
    <w:tmpl w:val="44364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D23F82"/>
    <w:multiLevelType w:val="hybridMultilevel"/>
    <w:tmpl w:val="5AE20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C257E5C"/>
    <w:multiLevelType w:val="hybridMultilevel"/>
    <w:tmpl w:val="3C50296E"/>
    <w:lvl w:ilvl="0" w:tplc="F54C19B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3703138"/>
    <w:multiLevelType w:val="hybridMultilevel"/>
    <w:tmpl w:val="581CC25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6844118"/>
    <w:multiLevelType w:val="hybridMultilevel"/>
    <w:tmpl w:val="D37260E0"/>
    <w:lvl w:ilvl="0" w:tplc="F54C19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7FE66E0"/>
    <w:multiLevelType w:val="hybridMultilevel"/>
    <w:tmpl w:val="F7342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A732B78"/>
    <w:multiLevelType w:val="hybridMultilevel"/>
    <w:tmpl w:val="FD2293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306C5E"/>
    <w:multiLevelType w:val="hybridMultilevel"/>
    <w:tmpl w:val="035C1F76"/>
    <w:lvl w:ilvl="0" w:tplc="03AAE8F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19904C8"/>
    <w:multiLevelType w:val="hybridMultilevel"/>
    <w:tmpl w:val="32847EF6"/>
    <w:lvl w:ilvl="0" w:tplc="D742AE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2FF25CD"/>
    <w:multiLevelType w:val="hybridMultilevel"/>
    <w:tmpl w:val="AE7A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34D5267"/>
    <w:multiLevelType w:val="hybridMultilevel"/>
    <w:tmpl w:val="1430C514"/>
    <w:lvl w:ilvl="0" w:tplc="08090001">
      <w:start w:val="1"/>
      <w:numFmt w:val="bullet"/>
      <w:lvlText w:val=""/>
      <w:lvlJc w:val="left"/>
      <w:pPr>
        <w:ind w:left="720" w:hanging="360"/>
      </w:pPr>
      <w:rPr>
        <w:rFonts w:ascii="Symbol" w:hAnsi="Symbol" w:hint="default"/>
      </w:rPr>
    </w:lvl>
    <w:lvl w:ilvl="1" w:tplc="0BB6B69C">
      <w:start w:val="3"/>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390473E"/>
    <w:multiLevelType w:val="hybridMultilevel"/>
    <w:tmpl w:val="8E0011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63FB6C8B"/>
    <w:multiLevelType w:val="hybridMultilevel"/>
    <w:tmpl w:val="9BB2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45B3E82"/>
    <w:multiLevelType w:val="hybridMultilevel"/>
    <w:tmpl w:val="281AD914"/>
    <w:lvl w:ilvl="0" w:tplc="F54C19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0A3676C"/>
    <w:multiLevelType w:val="hybridMultilevel"/>
    <w:tmpl w:val="C0F61C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486140B"/>
    <w:multiLevelType w:val="hybridMultilevel"/>
    <w:tmpl w:val="97308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6F315A"/>
    <w:multiLevelType w:val="hybridMultilevel"/>
    <w:tmpl w:val="2D6CE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8A8291A"/>
    <w:multiLevelType w:val="hybridMultilevel"/>
    <w:tmpl w:val="31F865F4"/>
    <w:lvl w:ilvl="0" w:tplc="D7345DEC">
      <w:start w:val="1"/>
      <w:numFmt w:val="decimal"/>
      <w:lvlText w:val="%1."/>
      <w:lvlJc w:val="left"/>
      <w:pPr>
        <w:ind w:left="720" w:hanging="360"/>
      </w:pPr>
      <w:rPr>
        <w:rFonts w:ascii="Times New Roman" w:eastAsiaTheme="minorHAnsi"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0C25A0"/>
    <w:multiLevelType w:val="hybridMultilevel"/>
    <w:tmpl w:val="4A10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4B5AD2"/>
    <w:multiLevelType w:val="hybridMultilevel"/>
    <w:tmpl w:val="B420DE32"/>
    <w:lvl w:ilvl="0" w:tplc="203ABB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E6125BF"/>
    <w:multiLevelType w:val="hybridMultilevel"/>
    <w:tmpl w:val="B5063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EBF3D29"/>
    <w:multiLevelType w:val="hybridMultilevel"/>
    <w:tmpl w:val="3C504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F6B74FC"/>
    <w:multiLevelType w:val="hybridMultilevel"/>
    <w:tmpl w:val="959283F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25"/>
  </w:num>
  <w:num w:numId="4">
    <w:abstractNumId w:val="31"/>
  </w:num>
  <w:num w:numId="5">
    <w:abstractNumId w:val="30"/>
  </w:num>
  <w:num w:numId="6">
    <w:abstractNumId w:val="9"/>
  </w:num>
  <w:num w:numId="7">
    <w:abstractNumId w:val="21"/>
  </w:num>
  <w:num w:numId="8">
    <w:abstractNumId w:val="14"/>
  </w:num>
  <w:num w:numId="9">
    <w:abstractNumId w:val="1"/>
  </w:num>
  <w:num w:numId="10">
    <w:abstractNumId w:val="10"/>
  </w:num>
  <w:num w:numId="11">
    <w:abstractNumId w:val="2"/>
  </w:num>
  <w:num w:numId="12">
    <w:abstractNumId w:val="29"/>
  </w:num>
  <w:num w:numId="13">
    <w:abstractNumId w:val="38"/>
  </w:num>
  <w:num w:numId="14">
    <w:abstractNumId w:val="3"/>
  </w:num>
  <w:num w:numId="15">
    <w:abstractNumId w:val="7"/>
  </w:num>
  <w:num w:numId="16">
    <w:abstractNumId w:val="27"/>
  </w:num>
  <w:num w:numId="17">
    <w:abstractNumId w:val="40"/>
  </w:num>
  <w:num w:numId="18">
    <w:abstractNumId w:val="22"/>
  </w:num>
  <w:num w:numId="19">
    <w:abstractNumId w:val="34"/>
  </w:num>
  <w:num w:numId="20">
    <w:abstractNumId w:val="46"/>
  </w:num>
  <w:num w:numId="21">
    <w:abstractNumId w:val="35"/>
  </w:num>
  <w:num w:numId="22">
    <w:abstractNumId w:val="17"/>
  </w:num>
  <w:num w:numId="23">
    <w:abstractNumId w:val="43"/>
  </w:num>
  <w:num w:numId="24">
    <w:abstractNumId w:val="32"/>
  </w:num>
  <w:num w:numId="25">
    <w:abstractNumId w:val="37"/>
  </w:num>
  <w:num w:numId="26">
    <w:abstractNumId w:val="16"/>
  </w:num>
  <w:num w:numId="27">
    <w:abstractNumId w:val="11"/>
  </w:num>
  <w:num w:numId="28">
    <w:abstractNumId w:val="36"/>
  </w:num>
  <w:num w:numId="29">
    <w:abstractNumId w:val="28"/>
  </w:num>
  <w:num w:numId="30">
    <w:abstractNumId w:val="24"/>
  </w:num>
  <w:num w:numId="31">
    <w:abstractNumId w:val="26"/>
  </w:num>
  <w:num w:numId="32">
    <w:abstractNumId w:val="0"/>
  </w:num>
  <w:num w:numId="33">
    <w:abstractNumId w:val="6"/>
  </w:num>
  <w:num w:numId="34">
    <w:abstractNumId w:val="8"/>
  </w:num>
  <w:num w:numId="35">
    <w:abstractNumId w:val="4"/>
  </w:num>
  <w:num w:numId="36">
    <w:abstractNumId w:val="19"/>
  </w:num>
  <w:num w:numId="37">
    <w:abstractNumId w:val="15"/>
  </w:num>
  <w:num w:numId="38">
    <w:abstractNumId w:val="44"/>
  </w:num>
  <w:num w:numId="39">
    <w:abstractNumId w:val="33"/>
  </w:num>
  <w:num w:numId="40">
    <w:abstractNumId w:val="42"/>
  </w:num>
  <w:num w:numId="41">
    <w:abstractNumId w:val="20"/>
  </w:num>
  <w:num w:numId="42">
    <w:abstractNumId w:val="18"/>
  </w:num>
  <w:num w:numId="43">
    <w:abstractNumId w:val="45"/>
  </w:num>
  <w:num w:numId="44">
    <w:abstractNumId w:val="13"/>
  </w:num>
  <w:num w:numId="45">
    <w:abstractNumId w:val="23"/>
  </w:num>
  <w:num w:numId="46">
    <w:abstractNumId w:val="39"/>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B0"/>
    <w:rsid w:val="000026DA"/>
    <w:rsid w:val="00014143"/>
    <w:rsid w:val="00031580"/>
    <w:rsid w:val="00031D38"/>
    <w:rsid w:val="00041B84"/>
    <w:rsid w:val="00045B1F"/>
    <w:rsid w:val="0004625D"/>
    <w:rsid w:val="00047159"/>
    <w:rsid w:val="000479DB"/>
    <w:rsid w:val="00050049"/>
    <w:rsid w:val="00062EC5"/>
    <w:rsid w:val="00065CE3"/>
    <w:rsid w:val="0006791A"/>
    <w:rsid w:val="00070159"/>
    <w:rsid w:val="00080E35"/>
    <w:rsid w:val="0008743B"/>
    <w:rsid w:val="000A5A0F"/>
    <w:rsid w:val="000C68F5"/>
    <w:rsid w:val="000E023F"/>
    <w:rsid w:val="000F060D"/>
    <w:rsid w:val="000F1F02"/>
    <w:rsid w:val="00102B70"/>
    <w:rsid w:val="0011661D"/>
    <w:rsid w:val="00121F91"/>
    <w:rsid w:val="001451E8"/>
    <w:rsid w:val="00145E38"/>
    <w:rsid w:val="00151BC8"/>
    <w:rsid w:val="00153E37"/>
    <w:rsid w:val="00157383"/>
    <w:rsid w:val="00167157"/>
    <w:rsid w:val="00174866"/>
    <w:rsid w:val="0017740E"/>
    <w:rsid w:val="001846FD"/>
    <w:rsid w:val="00190E95"/>
    <w:rsid w:val="001C6A5C"/>
    <w:rsid w:val="001D6301"/>
    <w:rsid w:val="001E1761"/>
    <w:rsid w:val="002203B6"/>
    <w:rsid w:val="00237DD2"/>
    <w:rsid w:val="00240A94"/>
    <w:rsid w:val="0026592E"/>
    <w:rsid w:val="00267216"/>
    <w:rsid w:val="00267563"/>
    <w:rsid w:val="002719C5"/>
    <w:rsid w:val="00272141"/>
    <w:rsid w:val="002744EC"/>
    <w:rsid w:val="00281B91"/>
    <w:rsid w:val="00286B00"/>
    <w:rsid w:val="002A4514"/>
    <w:rsid w:val="002A66B4"/>
    <w:rsid w:val="002E3FCE"/>
    <w:rsid w:val="002F1853"/>
    <w:rsid w:val="002F3F82"/>
    <w:rsid w:val="002F624B"/>
    <w:rsid w:val="0030418D"/>
    <w:rsid w:val="003128ED"/>
    <w:rsid w:val="00324BAD"/>
    <w:rsid w:val="00330C5B"/>
    <w:rsid w:val="003338C3"/>
    <w:rsid w:val="00334326"/>
    <w:rsid w:val="00334CBB"/>
    <w:rsid w:val="00334FAF"/>
    <w:rsid w:val="003412E9"/>
    <w:rsid w:val="003529D6"/>
    <w:rsid w:val="0035453C"/>
    <w:rsid w:val="003655D9"/>
    <w:rsid w:val="00367B50"/>
    <w:rsid w:val="00375410"/>
    <w:rsid w:val="00375AFE"/>
    <w:rsid w:val="00384E79"/>
    <w:rsid w:val="00391518"/>
    <w:rsid w:val="00394156"/>
    <w:rsid w:val="003B5FBE"/>
    <w:rsid w:val="003D1E64"/>
    <w:rsid w:val="003D5233"/>
    <w:rsid w:val="003D5C8A"/>
    <w:rsid w:val="003E73A6"/>
    <w:rsid w:val="003F041C"/>
    <w:rsid w:val="00402FAA"/>
    <w:rsid w:val="004175EC"/>
    <w:rsid w:val="00432E3F"/>
    <w:rsid w:val="004355F5"/>
    <w:rsid w:val="00435CD1"/>
    <w:rsid w:val="00446C3C"/>
    <w:rsid w:val="00454F91"/>
    <w:rsid w:val="00456EB0"/>
    <w:rsid w:val="00464C22"/>
    <w:rsid w:val="004677CB"/>
    <w:rsid w:val="00473A3C"/>
    <w:rsid w:val="00482438"/>
    <w:rsid w:val="004831DB"/>
    <w:rsid w:val="00487406"/>
    <w:rsid w:val="004A3E9F"/>
    <w:rsid w:val="004B33E4"/>
    <w:rsid w:val="004B3E8E"/>
    <w:rsid w:val="004C793C"/>
    <w:rsid w:val="004E0C87"/>
    <w:rsid w:val="004F416F"/>
    <w:rsid w:val="00504907"/>
    <w:rsid w:val="0051255D"/>
    <w:rsid w:val="00537141"/>
    <w:rsid w:val="005413BE"/>
    <w:rsid w:val="0054781B"/>
    <w:rsid w:val="00554EA9"/>
    <w:rsid w:val="00555399"/>
    <w:rsid w:val="00573956"/>
    <w:rsid w:val="005924E6"/>
    <w:rsid w:val="00592A29"/>
    <w:rsid w:val="00595859"/>
    <w:rsid w:val="005A16C7"/>
    <w:rsid w:val="005A19E0"/>
    <w:rsid w:val="005A1B82"/>
    <w:rsid w:val="005A58C2"/>
    <w:rsid w:val="005B59D6"/>
    <w:rsid w:val="005C534A"/>
    <w:rsid w:val="005D4F8B"/>
    <w:rsid w:val="005E0F8E"/>
    <w:rsid w:val="005E1231"/>
    <w:rsid w:val="005F1988"/>
    <w:rsid w:val="0061475F"/>
    <w:rsid w:val="006317BB"/>
    <w:rsid w:val="006329FC"/>
    <w:rsid w:val="00643B5F"/>
    <w:rsid w:val="00651B1D"/>
    <w:rsid w:val="0065229E"/>
    <w:rsid w:val="00681BBF"/>
    <w:rsid w:val="006827CE"/>
    <w:rsid w:val="006829C9"/>
    <w:rsid w:val="00684F60"/>
    <w:rsid w:val="00690DF9"/>
    <w:rsid w:val="00691E7B"/>
    <w:rsid w:val="0069481C"/>
    <w:rsid w:val="00694DB2"/>
    <w:rsid w:val="006B3164"/>
    <w:rsid w:val="006B425B"/>
    <w:rsid w:val="006B7394"/>
    <w:rsid w:val="006B7BDA"/>
    <w:rsid w:val="006C698C"/>
    <w:rsid w:val="006C7954"/>
    <w:rsid w:val="006D65C6"/>
    <w:rsid w:val="006E13BF"/>
    <w:rsid w:val="006F0E23"/>
    <w:rsid w:val="006F118D"/>
    <w:rsid w:val="006F17C4"/>
    <w:rsid w:val="006F23B7"/>
    <w:rsid w:val="006F2A91"/>
    <w:rsid w:val="007074F7"/>
    <w:rsid w:val="00707DF3"/>
    <w:rsid w:val="00713F8E"/>
    <w:rsid w:val="00717011"/>
    <w:rsid w:val="0073159C"/>
    <w:rsid w:val="00734F0D"/>
    <w:rsid w:val="00746CAD"/>
    <w:rsid w:val="00756072"/>
    <w:rsid w:val="00760D48"/>
    <w:rsid w:val="00773B65"/>
    <w:rsid w:val="00777BD1"/>
    <w:rsid w:val="0078570C"/>
    <w:rsid w:val="007906E2"/>
    <w:rsid w:val="00795A3B"/>
    <w:rsid w:val="0079694A"/>
    <w:rsid w:val="007A0006"/>
    <w:rsid w:val="007B3740"/>
    <w:rsid w:val="007C662C"/>
    <w:rsid w:val="007D5540"/>
    <w:rsid w:val="007F28AC"/>
    <w:rsid w:val="007F70C9"/>
    <w:rsid w:val="00807F9E"/>
    <w:rsid w:val="00814F27"/>
    <w:rsid w:val="0081634D"/>
    <w:rsid w:val="00827A62"/>
    <w:rsid w:val="0085512F"/>
    <w:rsid w:val="00856DAF"/>
    <w:rsid w:val="00857F99"/>
    <w:rsid w:val="008622B1"/>
    <w:rsid w:val="00865202"/>
    <w:rsid w:val="008706E8"/>
    <w:rsid w:val="0088181A"/>
    <w:rsid w:val="008847A9"/>
    <w:rsid w:val="00892FC1"/>
    <w:rsid w:val="008A1777"/>
    <w:rsid w:val="008A3226"/>
    <w:rsid w:val="008A64AB"/>
    <w:rsid w:val="008B1020"/>
    <w:rsid w:val="008B5833"/>
    <w:rsid w:val="008C26CD"/>
    <w:rsid w:val="008C4BC4"/>
    <w:rsid w:val="008E3598"/>
    <w:rsid w:val="008F6635"/>
    <w:rsid w:val="00904630"/>
    <w:rsid w:val="00904B25"/>
    <w:rsid w:val="0091133E"/>
    <w:rsid w:val="0092447C"/>
    <w:rsid w:val="00931DC6"/>
    <w:rsid w:val="00933A17"/>
    <w:rsid w:val="00937F71"/>
    <w:rsid w:val="00945265"/>
    <w:rsid w:val="009668F7"/>
    <w:rsid w:val="009773C6"/>
    <w:rsid w:val="009B6E3E"/>
    <w:rsid w:val="009C7278"/>
    <w:rsid w:val="009D4BB0"/>
    <w:rsid w:val="009D7FB1"/>
    <w:rsid w:val="009E0001"/>
    <w:rsid w:val="009F05B8"/>
    <w:rsid w:val="00A040E4"/>
    <w:rsid w:val="00A04A76"/>
    <w:rsid w:val="00A06B0F"/>
    <w:rsid w:val="00A210C3"/>
    <w:rsid w:val="00A30E40"/>
    <w:rsid w:val="00A628EF"/>
    <w:rsid w:val="00A64DFD"/>
    <w:rsid w:val="00A71396"/>
    <w:rsid w:val="00A737E6"/>
    <w:rsid w:val="00A916D2"/>
    <w:rsid w:val="00A966E0"/>
    <w:rsid w:val="00AB2E82"/>
    <w:rsid w:val="00AB36CE"/>
    <w:rsid w:val="00AB398F"/>
    <w:rsid w:val="00AB4DB1"/>
    <w:rsid w:val="00AC55B1"/>
    <w:rsid w:val="00AC6CE5"/>
    <w:rsid w:val="00AE2B5F"/>
    <w:rsid w:val="00AF4580"/>
    <w:rsid w:val="00AF7E83"/>
    <w:rsid w:val="00B01C29"/>
    <w:rsid w:val="00B0407E"/>
    <w:rsid w:val="00B148A7"/>
    <w:rsid w:val="00B173F4"/>
    <w:rsid w:val="00B264F5"/>
    <w:rsid w:val="00B278B8"/>
    <w:rsid w:val="00B32CD1"/>
    <w:rsid w:val="00B400DE"/>
    <w:rsid w:val="00B4648E"/>
    <w:rsid w:val="00B641C4"/>
    <w:rsid w:val="00B6524D"/>
    <w:rsid w:val="00B7222C"/>
    <w:rsid w:val="00B939EA"/>
    <w:rsid w:val="00BA4784"/>
    <w:rsid w:val="00BD2B2D"/>
    <w:rsid w:val="00BD51F1"/>
    <w:rsid w:val="00C10305"/>
    <w:rsid w:val="00C1048D"/>
    <w:rsid w:val="00C271C5"/>
    <w:rsid w:val="00C32876"/>
    <w:rsid w:val="00C33192"/>
    <w:rsid w:val="00C36EE5"/>
    <w:rsid w:val="00C41C81"/>
    <w:rsid w:val="00C53181"/>
    <w:rsid w:val="00C56F71"/>
    <w:rsid w:val="00C574AB"/>
    <w:rsid w:val="00C60385"/>
    <w:rsid w:val="00C624AB"/>
    <w:rsid w:val="00C73D8C"/>
    <w:rsid w:val="00C9453A"/>
    <w:rsid w:val="00C97EC0"/>
    <w:rsid w:val="00CA7F18"/>
    <w:rsid w:val="00CB14AC"/>
    <w:rsid w:val="00CB46E1"/>
    <w:rsid w:val="00CC6E91"/>
    <w:rsid w:val="00CC77BE"/>
    <w:rsid w:val="00CC7EE2"/>
    <w:rsid w:val="00CD2C4F"/>
    <w:rsid w:val="00CD7D30"/>
    <w:rsid w:val="00CE3F53"/>
    <w:rsid w:val="00CE5261"/>
    <w:rsid w:val="00CF6D50"/>
    <w:rsid w:val="00D03172"/>
    <w:rsid w:val="00D27533"/>
    <w:rsid w:val="00D2753B"/>
    <w:rsid w:val="00D40382"/>
    <w:rsid w:val="00D4361C"/>
    <w:rsid w:val="00D502C6"/>
    <w:rsid w:val="00D65650"/>
    <w:rsid w:val="00D82097"/>
    <w:rsid w:val="00D823C4"/>
    <w:rsid w:val="00D862AB"/>
    <w:rsid w:val="00DB6026"/>
    <w:rsid w:val="00DB71E4"/>
    <w:rsid w:val="00DC26B2"/>
    <w:rsid w:val="00DE07A3"/>
    <w:rsid w:val="00DF5C53"/>
    <w:rsid w:val="00DF7BE0"/>
    <w:rsid w:val="00E20501"/>
    <w:rsid w:val="00E42F28"/>
    <w:rsid w:val="00E51C03"/>
    <w:rsid w:val="00E64C97"/>
    <w:rsid w:val="00E8013E"/>
    <w:rsid w:val="00E80608"/>
    <w:rsid w:val="00EA464A"/>
    <w:rsid w:val="00EB150E"/>
    <w:rsid w:val="00EC22D7"/>
    <w:rsid w:val="00ED00D8"/>
    <w:rsid w:val="00EF3DD0"/>
    <w:rsid w:val="00F11CB3"/>
    <w:rsid w:val="00F15F4C"/>
    <w:rsid w:val="00F2026C"/>
    <w:rsid w:val="00F226FA"/>
    <w:rsid w:val="00F247DA"/>
    <w:rsid w:val="00F40B16"/>
    <w:rsid w:val="00F4248A"/>
    <w:rsid w:val="00F5279A"/>
    <w:rsid w:val="00F67BBB"/>
    <w:rsid w:val="00F751CA"/>
    <w:rsid w:val="00F86371"/>
    <w:rsid w:val="00F9053C"/>
    <w:rsid w:val="00F97B21"/>
    <w:rsid w:val="00FA24A6"/>
    <w:rsid w:val="00FD1A5B"/>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80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qFormat/>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AB398F"/>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8C4BC4"/>
    <w:pPr>
      <w:spacing w:before="120" w:after="400" w:line="400" w:lineRule="exact"/>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065CE3"/>
    <w:pPr>
      <w:spacing w:before="360" w:line="320" w:lineRule="exact"/>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AB4DB1"/>
    <w:pPr>
      <w:numPr>
        <w:numId w:val="2"/>
      </w:numPr>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AB398F"/>
    <w:rPr>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167157"/>
    <w:rPr>
      <w:noProof/>
      <w:sz w:val="24"/>
      <w:szCs w:val="24"/>
      <w:lang w:eastAsia="en-GB"/>
    </w:rPr>
  </w:style>
  <w:style w:type="character" w:customStyle="1" w:styleId="QATemplateHeadingTwoChar">
    <w:name w:val="QA Template Heading Two Char"/>
    <w:basedOn w:val="QATemplateBodyCopyChar"/>
    <w:link w:val="QATemplateHeadingTwo"/>
    <w:rsid w:val="00167157"/>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167157"/>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35453C"/>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35453C"/>
    <w:rPr>
      <w:rFonts w:ascii="Courier New" w:hAnsi="Courier New" w:cs="Courier New"/>
      <w:color w:val="000000" w:themeColor="text1"/>
      <w:sz w:val="24"/>
      <w:shd w:val="clear" w:color="auto" w:fill="B8CCE4" w:themeFill="accent1" w:themeFillTint="66"/>
    </w:rPr>
  </w:style>
  <w:style w:type="paragraph" w:styleId="BodyText">
    <w:name w:val="Body Text"/>
    <w:basedOn w:val="Normal"/>
    <w:link w:val="BodyTextChar"/>
    <w:semiHidden/>
    <w:rsid w:val="009D4BB0"/>
    <w:pPr>
      <w:spacing w:before="0" w:after="0" w:line="240" w:lineRule="auto"/>
      <w:jc w:val="center"/>
    </w:pPr>
    <w:rPr>
      <w:rFonts w:eastAsia="Times New Roman" w:cs="Times New Roman"/>
      <w:b/>
      <w:color w:val="auto"/>
      <w:sz w:val="48"/>
      <w:szCs w:val="20"/>
      <w:lang w:val="x-none" w:eastAsia="x-none"/>
    </w:rPr>
  </w:style>
  <w:style w:type="character" w:customStyle="1" w:styleId="BodyTextChar">
    <w:name w:val="Body Text Char"/>
    <w:basedOn w:val="DefaultParagraphFont"/>
    <w:link w:val="BodyText"/>
    <w:semiHidden/>
    <w:rsid w:val="009D4BB0"/>
    <w:rPr>
      <w:rFonts w:ascii="Arial" w:eastAsia="Times New Roman" w:hAnsi="Arial" w:cs="Times New Roman"/>
      <w:b/>
      <w:sz w:val="48"/>
      <w:szCs w:val="20"/>
      <w:lang w:val="x-none" w:eastAsia="x-none"/>
    </w:rPr>
  </w:style>
  <w:style w:type="paragraph" w:styleId="ListParagraph">
    <w:name w:val="List Paragraph"/>
    <w:basedOn w:val="Normal"/>
    <w:uiPriority w:val="34"/>
    <w:qFormat/>
    <w:rsid w:val="0061475F"/>
    <w:pPr>
      <w:ind w:left="720"/>
      <w:contextualSpacing/>
    </w:pPr>
  </w:style>
  <w:style w:type="character" w:styleId="PageNumber">
    <w:name w:val="page number"/>
    <w:basedOn w:val="DefaultParagraphFont"/>
    <w:rsid w:val="00267216"/>
  </w:style>
  <w:style w:type="character" w:styleId="FollowedHyperlink">
    <w:name w:val="FollowedHyperlink"/>
    <w:basedOn w:val="DefaultParagraphFont"/>
    <w:uiPriority w:val="99"/>
    <w:semiHidden/>
    <w:unhideWhenUsed/>
    <w:rsid w:val="00DE07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odejs.org/en/download/" TargetMode="External"/><Relationship Id="rId9" Type="http://schemas.openxmlformats.org/officeDocument/2006/relationships/hyperlink" Target="http://localhost:8081/album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ference\training\TestDrivenDev\BT\HAND_A4_Portrait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A19DC-158B-D943-BC8B-BE9B19FA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F:\reference\training\TestDrivenDev\BT\HAND_A4_Portrait_Handout_2013_v1.0.dotx</Template>
  <TotalTime>59</TotalTime>
  <Pages>3</Pages>
  <Words>485</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Richard</dc:creator>
  <cp:lastModifiedBy>Nick Todd</cp:lastModifiedBy>
  <cp:revision>5</cp:revision>
  <cp:lastPrinted>2013-01-03T19:34:00Z</cp:lastPrinted>
  <dcterms:created xsi:type="dcterms:W3CDTF">2016-06-08T09:00:00Z</dcterms:created>
  <dcterms:modified xsi:type="dcterms:W3CDTF">2016-06-08T12:02:00Z</dcterms:modified>
</cp:coreProperties>
</file>